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B55E3" w14:textId="77777777" w:rsidR="001D0A00" w:rsidRDefault="001D0A00" w:rsidP="001D0A00">
      <w:pPr>
        <w:pStyle w:val="MainText"/>
      </w:pPr>
      <w:bookmarkStart w:id="0" w:name="_Toc217278713"/>
      <w:bookmarkStart w:id="1" w:name="_Ref234133249"/>
      <w:bookmarkStart w:id="2" w:name="_Ref234133438"/>
      <w:bookmarkStart w:id="3" w:name="_Toc239220359"/>
    </w:p>
    <w:p w14:paraId="30FB55E4" w14:textId="0ABBD02D" w:rsidR="001D0A00" w:rsidRDefault="000B02B2" w:rsidP="001D0A00">
      <w:pPr>
        <w:pStyle w:val="Title"/>
        <w:tabs>
          <w:tab w:val="left" w:pos="1843"/>
        </w:tabs>
        <w:spacing w:after="120"/>
        <w:jc w:val="left"/>
        <w:rPr>
          <w:color w:val="333399"/>
          <w:sz w:val="36"/>
          <w:szCs w:val="36"/>
        </w:rPr>
      </w:pPr>
      <w:r>
        <w:rPr>
          <w:color w:val="333399"/>
          <w:sz w:val="36"/>
          <w:szCs w:val="36"/>
        </w:rPr>
        <w:t xml:space="preserve">Data Science </w:t>
      </w:r>
      <w:r w:rsidR="009211F5">
        <w:rPr>
          <w:color w:val="333399"/>
          <w:sz w:val="36"/>
          <w:szCs w:val="36"/>
        </w:rPr>
        <w:t>–</w:t>
      </w:r>
      <w:r>
        <w:rPr>
          <w:color w:val="333399"/>
          <w:sz w:val="36"/>
          <w:szCs w:val="36"/>
        </w:rPr>
        <w:t xml:space="preserve"> </w:t>
      </w:r>
      <w:r w:rsidR="009211F5">
        <w:rPr>
          <w:color w:val="333399"/>
          <w:sz w:val="36"/>
          <w:szCs w:val="36"/>
        </w:rPr>
        <w:t>Final Project</w:t>
      </w:r>
      <w:r w:rsidR="009A28E2">
        <w:rPr>
          <w:color w:val="333399"/>
          <w:sz w:val="36"/>
          <w:szCs w:val="36"/>
        </w:rPr>
        <w:t xml:space="preserve"> </w:t>
      </w:r>
    </w:p>
    <w:p w14:paraId="45D21126" w14:textId="189E9D9F" w:rsidR="00D02C14" w:rsidRPr="009A28E2" w:rsidRDefault="009211F5" w:rsidP="009A28E2">
      <w:pPr>
        <w:pStyle w:val="Title"/>
        <w:tabs>
          <w:tab w:val="left" w:pos="1843"/>
        </w:tabs>
        <w:jc w:val="left"/>
        <w:rPr>
          <w:szCs w:val="28"/>
        </w:rPr>
      </w:pPr>
      <w:r>
        <w:rPr>
          <w:szCs w:val="28"/>
        </w:rPr>
        <w:t>Final</w:t>
      </w:r>
      <w:r w:rsidR="000B02B2">
        <w:rPr>
          <w:szCs w:val="28"/>
        </w:rPr>
        <w:t xml:space="preserve"> Project - </w:t>
      </w:r>
      <w:r w:rsidR="0030406D">
        <w:rPr>
          <w:szCs w:val="28"/>
        </w:rPr>
        <w:t>Presentation</w:t>
      </w:r>
      <w:r w:rsidR="009A28E2">
        <w:rPr>
          <w:szCs w:val="28"/>
        </w:rPr>
        <w:t xml:space="preserve"> </w:t>
      </w:r>
      <w:r w:rsidR="00C02F14">
        <w:rPr>
          <w:szCs w:val="28"/>
        </w:rPr>
        <w:t>Marking Criteria</w:t>
      </w:r>
    </w:p>
    <w:tbl>
      <w:tblPr>
        <w:tblW w:w="9980" w:type="dxa"/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1E0" w:firstRow="1" w:lastRow="1" w:firstColumn="1" w:lastColumn="1" w:noHBand="0" w:noVBand="0"/>
      </w:tblPr>
      <w:tblGrid>
        <w:gridCol w:w="3743"/>
        <w:gridCol w:w="6237"/>
      </w:tblGrid>
      <w:tr w:rsidR="007B3E4D" w:rsidRPr="009A28E2" w14:paraId="30FB55EA" w14:textId="77777777" w:rsidTr="00840191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30FB55E6" w14:textId="77777777" w:rsidR="007B3E4D" w:rsidRPr="0065502A" w:rsidRDefault="007B3E4D" w:rsidP="005E283C">
            <w:pPr>
              <w:rPr>
                <w:b/>
                <w:color w:val="333399"/>
                <w:szCs w:val="22"/>
              </w:rPr>
            </w:pPr>
            <w:r>
              <w:rPr>
                <w:b/>
                <w:color w:val="333399"/>
                <w:szCs w:val="22"/>
              </w:rPr>
              <w:t>Introduction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30FB55E9" w14:textId="0C3C1EA0" w:rsidR="007B3E4D" w:rsidRPr="009A28E2" w:rsidRDefault="007B3E4D" w:rsidP="005D5252">
            <w:pPr>
              <w:rPr>
                <w:b/>
                <w:noProof/>
                <w:color w:val="403152" w:themeColor="accent4" w:themeShade="80"/>
                <w:sz w:val="20"/>
                <w:szCs w:val="20"/>
                <w:lang w:eastAsia="en-GB"/>
              </w:rPr>
            </w:pPr>
            <w:r w:rsidRPr="000441EA">
              <w:rPr>
                <w:color w:val="333399"/>
                <w:sz w:val="18"/>
                <w:szCs w:val="20"/>
              </w:rPr>
              <w:t xml:space="preserve"> </w:t>
            </w:r>
          </w:p>
        </w:tc>
      </w:tr>
      <w:tr w:rsidR="007B3E4D" w:rsidRPr="009A28E2" w14:paraId="30FB55ED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30FB55EB" w14:textId="77777777" w:rsidR="007B3E4D" w:rsidRPr="003F30BE" w:rsidRDefault="0030406D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Was the introduction engaging and timely?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FB55EC" w14:textId="77777777" w:rsidR="007B3E4D" w:rsidRPr="009A28E2" w:rsidRDefault="001F312C" w:rsidP="001F312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Topics to be covered were briefly discussed.  Techniques were used to engage audience early e.g. asking questions</w:t>
            </w:r>
            <w:r w:rsidR="0030406D">
              <w:rPr>
                <w:sz w:val="20"/>
                <w:szCs w:val="20"/>
              </w:rPr>
              <w:t xml:space="preserve"> </w:t>
            </w:r>
          </w:p>
        </w:tc>
      </w:tr>
      <w:tr w:rsidR="00651DDD" w:rsidRPr="009A28E2" w14:paraId="03AC5D46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1151AD20" w14:textId="06830034" w:rsidR="00651DDD" w:rsidRDefault="00651DDD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Were the presentation contents clearly defined?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56B6272" w14:textId="1D8E56FD" w:rsidR="00651DDD" w:rsidRDefault="00651DDD" w:rsidP="001F312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Main questions posed by the presenter are briefly defined </w:t>
            </w:r>
            <w:r w:rsidR="00930B9E">
              <w:rPr>
                <w:sz w:val="20"/>
                <w:szCs w:val="20"/>
              </w:rPr>
              <w:t>and</w:t>
            </w:r>
            <w:r>
              <w:rPr>
                <w:sz w:val="20"/>
                <w:szCs w:val="20"/>
              </w:rPr>
              <w:t xml:space="preserve"> followed.</w:t>
            </w:r>
          </w:p>
        </w:tc>
      </w:tr>
      <w:tr w:rsidR="0030406D" w:rsidRPr="009A28E2" w14:paraId="30FB55F3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30FB55F1" w14:textId="77777777" w:rsidR="0030406D" w:rsidRDefault="0030406D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Was it clear when the introduction had ended?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FB55F2" w14:textId="77777777" w:rsidR="0030406D" w:rsidRPr="009A28E2" w:rsidRDefault="001F312C" w:rsidP="004015E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Introduction was </w:t>
            </w:r>
            <w:r w:rsidR="00840191">
              <w:rPr>
                <w:sz w:val="20"/>
                <w:szCs w:val="20"/>
              </w:rPr>
              <w:t xml:space="preserve">wrapped up before starting the main body of the presentation.  </w:t>
            </w:r>
          </w:p>
        </w:tc>
      </w:tr>
      <w:tr w:rsidR="007B3E4D" w:rsidRPr="009A28E2" w14:paraId="30FB55F6" w14:textId="77777777" w:rsidTr="00840191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30FB55F4" w14:textId="33D97F18" w:rsidR="007B3E4D" w:rsidRPr="0065502A" w:rsidRDefault="000B02B2" w:rsidP="005E283C">
            <w:pPr>
              <w:rPr>
                <w:b/>
                <w:color w:val="333399"/>
                <w:szCs w:val="22"/>
              </w:rPr>
            </w:pPr>
            <w:r>
              <w:rPr>
                <w:b/>
                <w:color w:val="333399"/>
                <w:szCs w:val="22"/>
              </w:rPr>
              <w:t>Professional Practise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30FB55F5" w14:textId="77777777" w:rsidR="007B3E4D" w:rsidRPr="009A28E2" w:rsidRDefault="007B3E4D" w:rsidP="000F18F1">
            <w:pPr>
              <w:jc w:val="center"/>
              <w:rPr>
                <w:noProof/>
                <w:sz w:val="20"/>
                <w:szCs w:val="20"/>
                <w:lang w:eastAsia="en-GB"/>
              </w:rPr>
            </w:pPr>
          </w:p>
        </w:tc>
      </w:tr>
      <w:tr w:rsidR="007B3E4D" w:rsidRPr="009A28E2" w14:paraId="30FB55FC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30FB55FA" w14:textId="77777777" w:rsidR="007B3E4D" w:rsidRPr="003F30BE" w:rsidRDefault="0030406D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Was the presentation c</w:t>
            </w:r>
            <w:r w:rsidRPr="0065502A">
              <w:rPr>
                <w:szCs w:val="22"/>
              </w:rPr>
              <w:t>learly articulated?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FB55FB" w14:textId="77777777" w:rsidR="007B3E4D" w:rsidRPr="009A28E2" w:rsidRDefault="001F312C" w:rsidP="009A28E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long pauses or overuse of bridging terms like errrrm</w:t>
            </w:r>
            <w:r w:rsidR="005D5252">
              <w:rPr>
                <w:sz w:val="20"/>
                <w:szCs w:val="20"/>
              </w:rPr>
              <w:t xml:space="preserve"> or ‘filler’ words</w:t>
            </w:r>
            <w:r>
              <w:rPr>
                <w:sz w:val="20"/>
                <w:szCs w:val="20"/>
              </w:rPr>
              <w:t xml:space="preserve">.  </w:t>
            </w:r>
          </w:p>
        </w:tc>
      </w:tr>
      <w:tr w:rsidR="007B3E4D" w:rsidRPr="009A28E2" w14:paraId="30FB560B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30FB5609" w14:textId="77777777" w:rsidR="007B3E4D" w:rsidRPr="003F30BE" w:rsidRDefault="0030406D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Were the audience engaged?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FB560A" w14:textId="77777777" w:rsidR="007B3E4D" w:rsidRPr="009A28E2" w:rsidRDefault="001F312C" w:rsidP="001F312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The presenter asked questions or gave the audience activities to do </w:t>
            </w:r>
          </w:p>
        </w:tc>
      </w:tr>
      <w:tr w:rsidR="00651DDD" w:rsidRPr="009A28E2" w14:paraId="722C3782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0169165A" w14:textId="255A6400" w:rsidR="00651DDD" w:rsidRDefault="00651DDD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Was the presenter confident in their explorations and interpretations?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78B32E4" w14:textId="51ECD95C" w:rsidR="00651DDD" w:rsidRDefault="00905661" w:rsidP="001F312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The delivery of the presentation supports confidence in their results.</w:t>
            </w:r>
          </w:p>
        </w:tc>
      </w:tr>
      <w:tr w:rsidR="007B3E4D" w:rsidRPr="009A28E2" w14:paraId="30FB5611" w14:textId="77777777" w:rsidTr="00840191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30FB560F" w14:textId="1954F41A" w:rsidR="007B3E4D" w:rsidRPr="0065502A" w:rsidRDefault="0030406D" w:rsidP="000215BC">
            <w:pPr>
              <w:rPr>
                <w:b/>
                <w:color w:val="333399"/>
                <w:szCs w:val="22"/>
              </w:rPr>
            </w:pPr>
            <w:r>
              <w:rPr>
                <w:b/>
                <w:color w:val="333399"/>
                <w:szCs w:val="22"/>
              </w:rPr>
              <w:t xml:space="preserve">Structure 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30FB5610" w14:textId="77777777" w:rsidR="007B3E4D" w:rsidRPr="009A28E2" w:rsidRDefault="007B3E4D" w:rsidP="000F18F1">
            <w:pPr>
              <w:jc w:val="center"/>
              <w:rPr>
                <w:sz w:val="20"/>
                <w:szCs w:val="20"/>
              </w:rPr>
            </w:pPr>
          </w:p>
        </w:tc>
      </w:tr>
      <w:tr w:rsidR="007B3E4D" w:rsidRPr="009A28E2" w14:paraId="30FB5614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30FB5612" w14:textId="77777777" w:rsidR="007B3E4D" w:rsidRPr="003F30BE" w:rsidRDefault="0030406D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 w:rsidRPr="0065502A">
              <w:rPr>
                <w:szCs w:val="22"/>
              </w:rPr>
              <w:t>Did the content follow a logical sequence?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FB5613" w14:textId="712BD581" w:rsidR="007B3E4D" w:rsidRPr="009A28E2" w:rsidRDefault="00840191" w:rsidP="00BC7E1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Content was organised so that the topic was introduced slowly.  More difficult aspects of topic discussed </w:t>
            </w:r>
            <w:r w:rsidR="001350F6">
              <w:rPr>
                <w:sz w:val="20"/>
                <w:szCs w:val="20"/>
              </w:rPr>
              <w:t>towards end</w:t>
            </w:r>
            <w:r w:rsidR="009728B3">
              <w:rPr>
                <w:sz w:val="20"/>
                <w:szCs w:val="20"/>
              </w:rPr>
              <w:t>. Flow.</w:t>
            </w:r>
          </w:p>
        </w:tc>
      </w:tr>
      <w:tr w:rsidR="007B3E4D" w:rsidRPr="009A28E2" w14:paraId="30FB5617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30FB5615" w14:textId="77777777" w:rsidR="007B3E4D" w:rsidRPr="003F30BE" w:rsidRDefault="0030406D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 w:rsidRPr="0065502A">
              <w:rPr>
                <w:szCs w:val="22"/>
              </w:rPr>
              <w:t xml:space="preserve">Were </w:t>
            </w:r>
            <w:r>
              <w:rPr>
                <w:szCs w:val="22"/>
              </w:rPr>
              <w:t xml:space="preserve">the </w:t>
            </w:r>
            <w:r w:rsidRPr="0065502A">
              <w:rPr>
                <w:szCs w:val="22"/>
              </w:rPr>
              <w:t>presentation materials relevant and well-designed?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FB5616" w14:textId="725BA803" w:rsidR="007B3E4D" w:rsidRPr="009A28E2" w:rsidRDefault="001F312C" w:rsidP="00B8077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Slides were not cluttered and contained brief sentences that the presenter used as a prompt.</w:t>
            </w:r>
            <w:r w:rsidR="00875D88">
              <w:rPr>
                <w:sz w:val="20"/>
                <w:szCs w:val="20"/>
              </w:rPr>
              <w:t xml:space="preserve"> Clear screenshots</w:t>
            </w:r>
            <w:r w:rsidR="00B82E9A">
              <w:rPr>
                <w:sz w:val="20"/>
                <w:szCs w:val="20"/>
              </w:rPr>
              <w:t>. Flow</w:t>
            </w:r>
            <w:r w:rsidR="00412AD2">
              <w:rPr>
                <w:sz w:val="20"/>
                <w:szCs w:val="20"/>
              </w:rPr>
              <w:t>.</w:t>
            </w:r>
          </w:p>
        </w:tc>
      </w:tr>
      <w:tr w:rsidR="007B3E4D" w:rsidRPr="009A28E2" w14:paraId="30FB561A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30FB5618" w14:textId="27A814A8" w:rsidR="000215BC" w:rsidRPr="000215BC" w:rsidRDefault="0030406D" w:rsidP="000215BC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 w:rsidRPr="0065502A">
              <w:rPr>
                <w:szCs w:val="22"/>
              </w:rPr>
              <w:t>Was the core content clear and timely?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FB5619" w14:textId="189DA8FB" w:rsidR="00AC6A3A" w:rsidRPr="009A28E2" w:rsidRDefault="00BC7E13" w:rsidP="005E28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Content was well explained and easy to follow.  Content was delivered in the timescale allowed and did not overrun.  </w:t>
            </w:r>
          </w:p>
        </w:tc>
      </w:tr>
      <w:bookmarkEnd w:id="0"/>
      <w:bookmarkEnd w:id="1"/>
      <w:bookmarkEnd w:id="2"/>
      <w:bookmarkEnd w:id="3"/>
      <w:tr w:rsidR="00905661" w:rsidRPr="009A28E2" w14:paraId="2CE64795" w14:textId="77777777" w:rsidTr="00EF1B52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40BF5949" w14:textId="77777777" w:rsidR="00905661" w:rsidRDefault="00905661" w:rsidP="00EF1B52">
            <w:pPr>
              <w:rPr>
                <w:b/>
                <w:color w:val="333399"/>
                <w:szCs w:val="22"/>
              </w:rPr>
            </w:pPr>
            <w:r w:rsidRPr="0065502A">
              <w:rPr>
                <w:b/>
                <w:color w:val="333399"/>
                <w:szCs w:val="22"/>
              </w:rPr>
              <w:t>C</w:t>
            </w:r>
            <w:r>
              <w:rPr>
                <w:b/>
                <w:color w:val="333399"/>
                <w:szCs w:val="22"/>
              </w:rPr>
              <w:t>ontent</w:t>
            </w:r>
          </w:p>
          <w:p w14:paraId="758DF53F" w14:textId="07D10D14" w:rsidR="00905661" w:rsidRPr="0065502A" w:rsidRDefault="00905661" w:rsidP="00EF1B52">
            <w:pPr>
              <w:rPr>
                <w:b/>
                <w:color w:val="333399"/>
                <w:szCs w:val="22"/>
              </w:rPr>
            </w:pPr>
            <w:r>
              <w:rPr>
                <w:b/>
                <w:color w:val="333399"/>
                <w:szCs w:val="22"/>
              </w:rPr>
              <w:t>Technologies Used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620675E9" w14:textId="77777777" w:rsidR="00905661" w:rsidRPr="009A28E2" w:rsidRDefault="00905661" w:rsidP="00EF1B52">
            <w:pPr>
              <w:rPr>
                <w:sz w:val="20"/>
                <w:szCs w:val="20"/>
              </w:rPr>
            </w:pPr>
          </w:p>
        </w:tc>
      </w:tr>
      <w:tr w:rsidR="00905661" w:rsidRPr="009A28E2" w14:paraId="4F31AD5D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67D3647B" w14:textId="0DE286B9" w:rsidR="00905661" w:rsidRPr="009440ED" w:rsidRDefault="00905661" w:rsidP="00B82E9A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Did the presenter show evidence of using more than 1 application?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3C2B1F4" w14:textId="53EA7204" w:rsidR="00905661" w:rsidRDefault="008D63E1" w:rsidP="005E28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Did they use more than 1 of the </w:t>
            </w:r>
            <w:r w:rsidR="00930B9E">
              <w:rPr>
                <w:sz w:val="20"/>
                <w:szCs w:val="20"/>
              </w:rPr>
              <w:t xml:space="preserve">following: </w:t>
            </w:r>
            <w:r w:rsidR="00930B9E" w:rsidRPr="0063248C">
              <w:rPr>
                <w:sz w:val="20"/>
                <w:szCs w:val="20"/>
                <w:highlight w:val="yellow"/>
              </w:rPr>
              <w:t>HDFS</w:t>
            </w:r>
            <w:r w:rsidRPr="0063248C">
              <w:rPr>
                <w:sz w:val="20"/>
                <w:szCs w:val="20"/>
                <w:highlight w:val="yellow"/>
              </w:rPr>
              <w:t>, HIVE</w:t>
            </w:r>
            <w:r>
              <w:rPr>
                <w:sz w:val="20"/>
                <w:szCs w:val="20"/>
              </w:rPr>
              <w:t xml:space="preserve">, PIG, </w:t>
            </w:r>
            <w:r w:rsidRPr="0063248C">
              <w:rPr>
                <w:sz w:val="20"/>
                <w:szCs w:val="20"/>
                <w:highlight w:val="yellow"/>
              </w:rPr>
              <w:t>SPARK</w:t>
            </w:r>
            <w:r>
              <w:rPr>
                <w:sz w:val="20"/>
                <w:szCs w:val="20"/>
              </w:rPr>
              <w:t xml:space="preserve">, </w:t>
            </w:r>
            <w:r w:rsidR="00930B9E">
              <w:rPr>
                <w:sz w:val="20"/>
                <w:szCs w:val="20"/>
              </w:rPr>
              <w:t>and R</w:t>
            </w:r>
            <w:r>
              <w:rPr>
                <w:sz w:val="20"/>
                <w:szCs w:val="20"/>
              </w:rPr>
              <w:t>?</w:t>
            </w:r>
          </w:p>
        </w:tc>
      </w:tr>
      <w:tr w:rsidR="008D63E1" w:rsidRPr="009A28E2" w14:paraId="0A4AB7A0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5B0BC80D" w14:textId="794F699E" w:rsidR="008D63E1" w:rsidRDefault="008D63E1" w:rsidP="00B82E9A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 xml:space="preserve">Were </w:t>
            </w:r>
            <w:r w:rsidR="00930B9E">
              <w:rPr>
                <w:szCs w:val="22"/>
              </w:rPr>
              <w:t>legible</w:t>
            </w:r>
            <w:r>
              <w:rPr>
                <w:szCs w:val="22"/>
              </w:rPr>
              <w:t xml:space="preserve"> code samples provided during the presentation?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6E067F33" w14:textId="1D514EBC" w:rsidR="008D63E1" w:rsidRDefault="008D63E1" w:rsidP="005E28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Readable, commented, </w:t>
            </w:r>
            <w:r w:rsidR="00930B9E">
              <w:rPr>
                <w:sz w:val="20"/>
                <w:szCs w:val="20"/>
              </w:rPr>
              <w:t>demonstrable</w:t>
            </w:r>
            <w:r>
              <w:rPr>
                <w:sz w:val="20"/>
                <w:szCs w:val="20"/>
              </w:rPr>
              <w:t>, working?</w:t>
            </w:r>
          </w:p>
        </w:tc>
      </w:tr>
      <w:tr w:rsidR="008D63E1" w:rsidRPr="009A28E2" w14:paraId="5D53CC98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78A01783" w14:textId="72DCD9C1" w:rsidR="008D63E1" w:rsidRDefault="008D63E1" w:rsidP="00B82E9A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Did the presenter justify the use of specific technologies?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B2FAFF" w14:textId="7287616E" w:rsidR="008D63E1" w:rsidRDefault="008D63E1" w:rsidP="005E28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Did the presenter specifically know why they used a type of technology?</w:t>
            </w:r>
            <w:r w:rsidR="0063248C">
              <w:rPr>
                <w:sz w:val="20"/>
                <w:szCs w:val="20"/>
              </w:rPr>
              <w:t xml:space="preserve"> (Hive/HDFS for consistency, Spark for speed and accuracy). </w:t>
            </w:r>
          </w:p>
        </w:tc>
      </w:tr>
      <w:tr w:rsidR="008D63E1" w:rsidRPr="009A28E2" w14:paraId="714BA2C2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7812A914" w14:textId="33C805F6" w:rsidR="008D63E1" w:rsidRDefault="008D63E1" w:rsidP="00B82E9A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Were t</w:t>
            </w:r>
            <w:r w:rsidR="00930B9E">
              <w:rPr>
                <w:szCs w:val="22"/>
              </w:rPr>
              <w:t>he appropriate technologies used</w:t>
            </w:r>
            <w:r>
              <w:rPr>
                <w:szCs w:val="22"/>
              </w:rPr>
              <w:t xml:space="preserve"> to answer specific questions?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7EED510F" w14:textId="20E4512A" w:rsidR="008D63E1" w:rsidRDefault="008D63E1" w:rsidP="005E283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Did the presenter understand why a certain technology should be used over another?</w:t>
            </w:r>
          </w:p>
        </w:tc>
      </w:tr>
      <w:tr w:rsidR="008D63E1" w:rsidRPr="009A28E2" w14:paraId="21C8007F" w14:textId="77777777" w:rsidTr="001C0C4E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1FE00B14" w14:textId="77777777" w:rsidR="008D63E1" w:rsidRDefault="008D63E1" w:rsidP="001C0C4E">
            <w:pPr>
              <w:rPr>
                <w:b/>
                <w:color w:val="333399"/>
                <w:szCs w:val="22"/>
              </w:rPr>
            </w:pPr>
            <w:r w:rsidRPr="0065502A">
              <w:rPr>
                <w:b/>
                <w:color w:val="333399"/>
                <w:szCs w:val="22"/>
              </w:rPr>
              <w:t>C</w:t>
            </w:r>
            <w:r>
              <w:rPr>
                <w:b/>
                <w:color w:val="333399"/>
                <w:szCs w:val="22"/>
              </w:rPr>
              <w:t>ontent</w:t>
            </w:r>
          </w:p>
          <w:p w14:paraId="7115C140" w14:textId="250FFE19" w:rsidR="008D63E1" w:rsidRPr="0065502A" w:rsidRDefault="00991A34" w:rsidP="001C0C4E">
            <w:pPr>
              <w:rPr>
                <w:b/>
                <w:color w:val="333399"/>
                <w:szCs w:val="22"/>
              </w:rPr>
            </w:pPr>
            <w:r>
              <w:rPr>
                <w:b/>
                <w:color w:val="333399"/>
                <w:szCs w:val="22"/>
              </w:rPr>
              <w:t>Evidence of Coding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6AA39CEC" w14:textId="77777777" w:rsidR="008D63E1" w:rsidRPr="009A28E2" w:rsidRDefault="008D63E1" w:rsidP="001C0C4E">
            <w:pPr>
              <w:rPr>
                <w:sz w:val="20"/>
                <w:szCs w:val="20"/>
              </w:rPr>
            </w:pPr>
          </w:p>
        </w:tc>
      </w:tr>
      <w:tr w:rsidR="00015342" w14:paraId="6AF4978C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7FACEB3B" w14:textId="660268C9" w:rsidR="00015342" w:rsidRDefault="00991A34" w:rsidP="001C0C4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Did code conform to professional practices?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7C92747" w14:textId="0DD6DF8F" w:rsidR="00015342" w:rsidRDefault="00991A34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Naming conventions, Commented, </w:t>
            </w:r>
            <w:r w:rsidR="00930B9E">
              <w:rPr>
                <w:sz w:val="20"/>
                <w:szCs w:val="20"/>
              </w:rPr>
              <w:t>Alignment</w:t>
            </w:r>
            <w:r>
              <w:rPr>
                <w:sz w:val="20"/>
                <w:szCs w:val="20"/>
              </w:rPr>
              <w:t>?</w:t>
            </w:r>
          </w:p>
        </w:tc>
      </w:tr>
      <w:tr w:rsidR="00991A34" w14:paraId="67716C6D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08A83251" w14:textId="18E76866" w:rsidR="00991A34" w:rsidRPr="006B6EEB" w:rsidRDefault="00991A34" w:rsidP="00991A34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Did the presenter demonstrate code samples during the presentation?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79EF031" w14:textId="6D1E6D62" w:rsidR="00991A34" w:rsidRDefault="00991A34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Yes/ Yes when prompted? or No</w:t>
            </w:r>
          </w:p>
        </w:tc>
      </w:tr>
      <w:tr w:rsidR="00991A34" w14:paraId="4106CDA8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608FF065" w14:textId="3E78C57B" w:rsidR="00991A34" w:rsidRDefault="00991A34" w:rsidP="001C0C4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lastRenderedPageBreak/>
              <w:t>Did the code samples work?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D062D5C" w14:textId="6DB21ACC" w:rsidR="00991A34" w:rsidRDefault="00991A34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Some code </w:t>
            </w:r>
            <w:r w:rsidR="00930B9E">
              <w:rPr>
                <w:sz w:val="20"/>
                <w:szCs w:val="20"/>
              </w:rPr>
              <w:t>won’t</w:t>
            </w:r>
            <w:r>
              <w:rPr>
                <w:sz w:val="20"/>
                <w:szCs w:val="20"/>
              </w:rPr>
              <w:t xml:space="preserve"> rerun exactly as </w:t>
            </w:r>
            <w:r w:rsidR="006B6EEB">
              <w:rPr>
                <w:sz w:val="20"/>
                <w:szCs w:val="20"/>
              </w:rPr>
              <w:t>there are inbuilt mechanisms against duplication. Otherwise code that performs analysis should run.</w:t>
            </w:r>
          </w:p>
        </w:tc>
      </w:tr>
      <w:tr w:rsidR="006B6EEB" w14:paraId="2FBD4D76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395F6C4F" w14:textId="0C516B88" w:rsidR="006B6EEB" w:rsidRDefault="006B6EEB" w:rsidP="001C0C4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Was the code written at appropriate depth of knowledge for the specific tasks?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CCAEB9B" w14:textId="07DA9945" w:rsidR="006B6EEB" w:rsidRDefault="006B6EEB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Was the code written efficient, or longwinded?</w:t>
            </w:r>
          </w:p>
        </w:tc>
      </w:tr>
      <w:tr w:rsidR="00E1635B" w:rsidRPr="009A28E2" w14:paraId="742DD481" w14:textId="77777777" w:rsidTr="001C0C4E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608EADD3" w14:textId="77777777" w:rsidR="00E1635B" w:rsidRDefault="00E1635B" w:rsidP="001C0C4E">
            <w:pPr>
              <w:rPr>
                <w:b/>
                <w:color w:val="333399"/>
                <w:szCs w:val="22"/>
              </w:rPr>
            </w:pPr>
            <w:r w:rsidRPr="0065502A">
              <w:rPr>
                <w:b/>
                <w:color w:val="333399"/>
                <w:szCs w:val="22"/>
              </w:rPr>
              <w:t>C</w:t>
            </w:r>
            <w:r>
              <w:rPr>
                <w:b/>
                <w:color w:val="333399"/>
                <w:szCs w:val="22"/>
              </w:rPr>
              <w:t>ontent</w:t>
            </w:r>
          </w:p>
          <w:p w14:paraId="5CAF73F5" w14:textId="4ECAED34" w:rsidR="00E1635B" w:rsidRPr="0065502A" w:rsidRDefault="00991A34" w:rsidP="001C0C4E">
            <w:pPr>
              <w:rPr>
                <w:b/>
                <w:color w:val="333399"/>
                <w:szCs w:val="22"/>
              </w:rPr>
            </w:pPr>
            <w:r>
              <w:rPr>
                <w:b/>
                <w:color w:val="333399"/>
                <w:szCs w:val="22"/>
              </w:rPr>
              <w:t>Visualisations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520064F4" w14:textId="77777777" w:rsidR="00E1635B" w:rsidRPr="009A28E2" w:rsidRDefault="00E1635B" w:rsidP="001C0C4E">
            <w:pPr>
              <w:rPr>
                <w:sz w:val="20"/>
                <w:szCs w:val="20"/>
              </w:rPr>
            </w:pPr>
          </w:p>
        </w:tc>
      </w:tr>
      <w:tr w:rsidR="00E1635B" w14:paraId="64E7279D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1D3E6056" w14:textId="31AE4A3C" w:rsidR="006D10EC" w:rsidRPr="006D10EC" w:rsidRDefault="006D10EC" w:rsidP="006D10EC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Did the presenter take time to go through the supportive visualisations? Ensuring audience comprehension?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7D02864D" w14:textId="463A600A" w:rsidR="00E1635B" w:rsidRDefault="00B9221C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Did the presenter show knowledge and clearly convey their interpretation of the graphs to the audience?</w:t>
            </w:r>
          </w:p>
        </w:tc>
      </w:tr>
      <w:tr w:rsidR="006D10EC" w14:paraId="1BF3A9F2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7A2CAD0C" w14:textId="43197040" w:rsidR="00465F7A" w:rsidRPr="00465F7A" w:rsidRDefault="006D10EC" w:rsidP="00465F7A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Were the visualisations</w:t>
            </w:r>
            <w:r w:rsidR="00465F7A">
              <w:rPr>
                <w:szCs w:val="22"/>
              </w:rPr>
              <w:t xml:space="preserve"> clear and readable?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EF79AA0" w14:textId="7439F30C" w:rsidR="006D10EC" w:rsidRDefault="00B9221C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Did the presenter take action to ensure that the graphs were </w:t>
            </w:r>
            <w:r w:rsidR="00930B9E">
              <w:rPr>
                <w:sz w:val="20"/>
                <w:szCs w:val="20"/>
              </w:rPr>
              <w:t>legible</w:t>
            </w:r>
            <w:r>
              <w:rPr>
                <w:sz w:val="20"/>
                <w:szCs w:val="20"/>
              </w:rPr>
              <w:t>?</w:t>
            </w:r>
          </w:p>
        </w:tc>
      </w:tr>
      <w:tr w:rsidR="00465F7A" w14:paraId="443B6EA6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1B6D9D7F" w14:textId="6E27FC43" w:rsidR="00465F7A" w:rsidRPr="00465F7A" w:rsidRDefault="00465F7A" w:rsidP="00465F7A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Did the visualisations provide support to the Presenters arguments?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573FC37D" w14:textId="776C7BBF" w:rsidR="00465F7A" w:rsidRDefault="00B9221C" w:rsidP="00B9221C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Were the visualisations produced </w:t>
            </w:r>
            <w:r w:rsidR="00930B9E">
              <w:rPr>
                <w:sz w:val="20"/>
                <w:szCs w:val="20"/>
              </w:rPr>
              <w:t>relevant</w:t>
            </w:r>
            <w:r>
              <w:rPr>
                <w:sz w:val="20"/>
                <w:szCs w:val="20"/>
              </w:rPr>
              <w:t xml:space="preserve"> to and supportive of the presenters point? </w:t>
            </w:r>
          </w:p>
        </w:tc>
      </w:tr>
      <w:tr w:rsidR="00465F7A" w14:paraId="62ED706A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5089B27F" w14:textId="52642CB3" w:rsidR="00465F7A" w:rsidRPr="00465F7A" w:rsidRDefault="00465F7A" w:rsidP="00465F7A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Were the visualisations presented informative?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4D9186CE" w14:textId="43EC6A3A" w:rsidR="00465F7A" w:rsidRDefault="00B9221C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Did the visualisations provide sufficient, </w:t>
            </w:r>
            <w:r w:rsidR="00930B9E">
              <w:rPr>
                <w:sz w:val="20"/>
                <w:szCs w:val="20"/>
              </w:rPr>
              <w:t>relevant</w:t>
            </w:r>
            <w:r>
              <w:rPr>
                <w:sz w:val="20"/>
                <w:szCs w:val="20"/>
              </w:rPr>
              <w:t xml:space="preserve"> detail in a clean format to be easily understood?</w:t>
            </w:r>
          </w:p>
        </w:tc>
      </w:tr>
      <w:tr w:rsidR="00465F7A" w14:paraId="586A7220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6AE95911" w14:textId="06A925DF" w:rsidR="00465F7A" w:rsidRDefault="00465F7A" w:rsidP="00465F7A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Did the presenter take time to customise the visualisations?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50ABFBD" w14:textId="202B5F94" w:rsidR="00465F7A" w:rsidRDefault="00B9221C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Colours, labels, legends, Titles, Axis Range, Overlays, Multi</w:t>
            </w:r>
            <w:r w:rsidR="00930B9E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plot</w:t>
            </w:r>
            <w:r w:rsidR="0089641E">
              <w:rPr>
                <w:sz w:val="20"/>
                <w:szCs w:val="20"/>
              </w:rPr>
              <w:t xml:space="preserve">, </w:t>
            </w:r>
            <w:r w:rsidR="00930B9E">
              <w:rPr>
                <w:sz w:val="20"/>
                <w:szCs w:val="20"/>
              </w:rPr>
              <w:t>and Trend lines</w:t>
            </w:r>
            <w:r w:rsidR="0089641E">
              <w:rPr>
                <w:sz w:val="20"/>
                <w:szCs w:val="20"/>
              </w:rPr>
              <w:t xml:space="preserve"> </w:t>
            </w:r>
            <w:r w:rsidR="00930B9E">
              <w:rPr>
                <w:sz w:val="20"/>
                <w:szCs w:val="20"/>
              </w:rPr>
              <w:t>etc.</w:t>
            </w:r>
            <w:r w:rsidR="0089641E">
              <w:rPr>
                <w:sz w:val="20"/>
                <w:szCs w:val="20"/>
              </w:rPr>
              <w:t>?</w:t>
            </w:r>
          </w:p>
        </w:tc>
      </w:tr>
      <w:tr w:rsidR="00E1635B" w:rsidRPr="009A28E2" w14:paraId="6AF8B7C0" w14:textId="77777777" w:rsidTr="001C0C4E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036D0941" w14:textId="77777777" w:rsidR="00E1635B" w:rsidRDefault="00E1635B" w:rsidP="001C0C4E">
            <w:pPr>
              <w:rPr>
                <w:b/>
                <w:color w:val="333399"/>
                <w:szCs w:val="22"/>
              </w:rPr>
            </w:pPr>
            <w:r w:rsidRPr="0065502A">
              <w:rPr>
                <w:b/>
                <w:color w:val="333399"/>
                <w:szCs w:val="22"/>
              </w:rPr>
              <w:t>C</w:t>
            </w:r>
            <w:r>
              <w:rPr>
                <w:b/>
                <w:color w:val="333399"/>
                <w:szCs w:val="22"/>
              </w:rPr>
              <w:t>ontent</w:t>
            </w:r>
          </w:p>
          <w:p w14:paraId="0908C12F" w14:textId="01E910A5" w:rsidR="00E1635B" w:rsidRPr="0065502A" w:rsidRDefault="00991A34" w:rsidP="001C0C4E">
            <w:pPr>
              <w:rPr>
                <w:b/>
                <w:color w:val="333399"/>
                <w:szCs w:val="22"/>
              </w:rPr>
            </w:pPr>
            <w:r>
              <w:rPr>
                <w:b/>
                <w:color w:val="333399"/>
                <w:szCs w:val="22"/>
              </w:rPr>
              <w:t>Interpretations and Insights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2FE7CEE3" w14:textId="77777777" w:rsidR="00E1635B" w:rsidRPr="009A28E2" w:rsidRDefault="00E1635B" w:rsidP="001C0C4E">
            <w:pPr>
              <w:rPr>
                <w:sz w:val="20"/>
                <w:szCs w:val="20"/>
              </w:rPr>
            </w:pPr>
          </w:p>
        </w:tc>
      </w:tr>
      <w:tr w:rsidR="00E1635B" w14:paraId="15E61A74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62AE200F" w14:textId="055B058C" w:rsidR="00E1635B" w:rsidRDefault="00B85C1D" w:rsidP="001C0C4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Did the presenter demonstrate depth of data exploration?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4D10BB16" w14:textId="4C1EF2C8" w:rsidR="00E1635B" w:rsidRDefault="0089641E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Did the presenter demonstrate knowledge of the datasets? </w:t>
            </w:r>
            <w:r w:rsidR="00930B9E">
              <w:rPr>
                <w:sz w:val="20"/>
                <w:szCs w:val="20"/>
              </w:rPr>
              <w:t>Understood</w:t>
            </w:r>
            <w:r>
              <w:rPr>
                <w:sz w:val="20"/>
                <w:szCs w:val="20"/>
              </w:rPr>
              <w:t xml:space="preserve"> terms, meanings and relations?</w:t>
            </w:r>
          </w:p>
        </w:tc>
      </w:tr>
      <w:tr w:rsidR="00E1635B" w14:paraId="3D3BEF14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5F571373" w14:textId="522FF635" w:rsidR="00E1635B" w:rsidRDefault="00930B9E" w:rsidP="0089641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Were the</w:t>
            </w:r>
            <w:r w:rsidR="00B85C1D">
              <w:rPr>
                <w:szCs w:val="22"/>
              </w:rPr>
              <w:t xml:space="preserve"> </w:t>
            </w:r>
            <w:r>
              <w:rPr>
                <w:szCs w:val="22"/>
              </w:rPr>
              <w:t>presenter’s</w:t>
            </w:r>
            <w:r w:rsidR="00B85C1D">
              <w:rPr>
                <w:szCs w:val="22"/>
              </w:rPr>
              <w:t xml:space="preserve"> </w:t>
            </w:r>
            <w:r>
              <w:rPr>
                <w:szCs w:val="22"/>
              </w:rPr>
              <w:t>explanations</w:t>
            </w:r>
            <w:r w:rsidR="00B85C1D">
              <w:rPr>
                <w:szCs w:val="22"/>
              </w:rPr>
              <w:t xml:space="preserve"> clear and understandable?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A91FA4C" w14:textId="00F25BCF" w:rsidR="00E1635B" w:rsidRDefault="0089641E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Did the presenter take time to ensure that the </w:t>
            </w:r>
            <w:r w:rsidR="00930B9E">
              <w:rPr>
                <w:sz w:val="20"/>
                <w:szCs w:val="20"/>
              </w:rPr>
              <w:t>explanations</w:t>
            </w:r>
            <w:r>
              <w:rPr>
                <w:sz w:val="20"/>
                <w:szCs w:val="20"/>
              </w:rPr>
              <w:t xml:space="preserve"> were logical and easily drawn from supporting evidence?</w:t>
            </w:r>
          </w:p>
        </w:tc>
      </w:tr>
      <w:tr w:rsidR="00E1635B" w14:paraId="53230544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02AC4ADF" w14:textId="159D1716" w:rsidR="00E1635B" w:rsidRDefault="00B85C1D" w:rsidP="001C0C4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Was there evidence of data manipulation by the presenter?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26C0F27A" w14:textId="28F912B7" w:rsidR="00E1635B" w:rsidRDefault="0089641E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Did the presenter perform any feature engineering/ calculated columns on the data?</w:t>
            </w:r>
          </w:p>
        </w:tc>
      </w:tr>
      <w:tr w:rsidR="00B85C1D" w14:paraId="72FE9EB8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78FDCE9D" w14:textId="2D1BE98A" w:rsidR="00B85C1D" w:rsidRDefault="00B85C1D" w:rsidP="001C0C4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Was there a need identified for data cleansing processes?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BEC4ACE" w14:textId="764FB7AA" w:rsidR="00B85C1D" w:rsidRDefault="0089641E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Did the presenter have to deal with nulls? Record deletion or imputation?</w:t>
            </w:r>
          </w:p>
        </w:tc>
      </w:tr>
      <w:tr w:rsidR="00E1635B" w:rsidRPr="009A28E2" w14:paraId="038051A7" w14:textId="77777777" w:rsidTr="001C0C4E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36A72B36" w14:textId="77777777" w:rsidR="00E1635B" w:rsidRDefault="00E1635B" w:rsidP="001C0C4E">
            <w:pPr>
              <w:rPr>
                <w:b/>
                <w:color w:val="333399"/>
                <w:szCs w:val="22"/>
              </w:rPr>
            </w:pPr>
            <w:r w:rsidRPr="0065502A">
              <w:rPr>
                <w:b/>
                <w:color w:val="333399"/>
                <w:szCs w:val="22"/>
              </w:rPr>
              <w:t>C</w:t>
            </w:r>
            <w:r>
              <w:rPr>
                <w:b/>
                <w:color w:val="333399"/>
                <w:szCs w:val="22"/>
              </w:rPr>
              <w:t>ontent</w:t>
            </w:r>
          </w:p>
          <w:p w14:paraId="46317EB3" w14:textId="2FD6FF06" w:rsidR="00E1635B" w:rsidRPr="0065502A" w:rsidRDefault="00991A34" w:rsidP="00991A34">
            <w:pPr>
              <w:rPr>
                <w:b/>
                <w:color w:val="333399"/>
                <w:szCs w:val="22"/>
              </w:rPr>
            </w:pPr>
            <w:r>
              <w:rPr>
                <w:b/>
                <w:color w:val="333399"/>
                <w:szCs w:val="22"/>
              </w:rPr>
              <w:t>Investigative Approach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73D668D3" w14:textId="77777777" w:rsidR="00E1635B" w:rsidRPr="009A28E2" w:rsidRDefault="00E1635B" w:rsidP="001C0C4E">
            <w:pPr>
              <w:rPr>
                <w:sz w:val="20"/>
                <w:szCs w:val="20"/>
              </w:rPr>
            </w:pPr>
          </w:p>
        </w:tc>
      </w:tr>
      <w:tr w:rsidR="00E1635B" w14:paraId="1D2EACA6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6CC935D4" w14:textId="3C799EDD" w:rsidR="00E1635B" w:rsidRDefault="00B85C1D" w:rsidP="00B85C1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Throughout the presentation did the presenter ATSQ?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7E22EEC3" w14:textId="4EDE561B" w:rsidR="00E1635B" w:rsidRDefault="0089641E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Did the presenter refer back to the starting questions posed in the introduction? Were these answered?</w:t>
            </w:r>
          </w:p>
        </w:tc>
      </w:tr>
      <w:tr w:rsidR="009211F5" w14:paraId="17EE19F6" w14:textId="77777777" w:rsidTr="001C0C4E">
        <w:trPr>
          <w:cantSplit/>
          <w:trHeight w:val="283"/>
        </w:trPr>
        <w:tc>
          <w:tcPr>
            <w:tcW w:w="3743" w:type="dxa"/>
            <w:vAlign w:val="center"/>
          </w:tcPr>
          <w:p w14:paraId="7062CA26" w14:textId="7F023549" w:rsidR="009211F5" w:rsidRDefault="009211F5" w:rsidP="0089641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 xml:space="preserve">Did the presenter </w:t>
            </w:r>
            <w:r w:rsidR="00930B9E">
              <w:rPr>
                <w:szCs w:val="22"/>
              </w:rPr>
              <w:t>consistently</w:t>
            </w:r>
            <w:r w:rsidR="0089641E">
              <w:rPr>
                <w:szCs w:val="22"/>
              </w:rPr>
              <w:t xml:space="preserve"> follow an </w:t>
            </w:r>
            <w:r>
              <w:rPr>
                <w:szCs w:val="22"/>
              </w:rPr>
              <w:t>investigative approach?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8F20673" w14:textId="237ADB7C" w:rsidR="009211F5" w:rsidRDefault="0089641E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Did the presenter make use of the 5 whys approach through the presentation?</w:t>
            </w:r>
          </w:p>
        </w:tc>
      </w:tr>
      <w:tr w:rsidR="00905661" w:rsidRPr="009A28E2" w14:paraId="30FB561D" w14:textId="77777777" w:rsidTr="00840191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30FB561B" w14:textId="1A08D406" w:rsidR="00905661" w:rsidRPr="0065502A" w:rsidRDefault="00905661" w:rsidP="005E283C">
            <w:pPr>
              <w:rPr>
                <w:b/>
                <w:color w:val="333399"/>
                <w:szCs w:val="22"/>
              </w:rPr>
            </w:pPr>
            <w:r w:rsidRPr="0065502A">
              <w:rPr>
                <w:b/>
                <w:color w:val="333399"/>
                <w:szCs w:val="22"/>
              </w:rPr>
              <w:t>C</w:t>
            </w:r>
            <w:r>
              <w:rPr>
                <w:b/>
                <w:color w:val="333399"/>
                <w:szCs w:val="22"/>
              </w:rPr>
              <w:t>onclusion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30FB561C" w14:textId="77777777" w:rsidR="00905661" w:rsidRPr="009A28E2" w:rsidRDefault="00905661" w:rsidP="000215BC">
            <w:pPr>
              <w:rPr>
                <w:sz w:val="20"/>
                <w:szCs w:val="20"/>
              </w:rPr>
            </w:pPr>
          </w:p>
        </w:tc>
      </w:tr>
      <w:tr w:rsidR="00905661" w:rsidRPr="009A28E2" w14:paraId="30FB5620" w14:textId="77777777" w:rsidTr="00840191">
        <w:trPr>
          <w:cantSplit/>
          <w:trHeight w:val="283"/>
        </w:trPr>
        <w:tc>
          <w:tcPr>
            <w:tcW w:w="3743" w:type="dxa"/>
            <w:vAlign w:val="center"/>
          </w:tcPr>
          <w:p w14:paraId="30FB561E" w14:textId="77777777" w:rsidR="00905661" w:rsidRPr="003F30BE" w:rsidRDefault="00905661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 w:rsidRPr="0065502A">
              <w:rPr>
                <w:szCs w:val="22"/>
              </w:rPr>
              <w:t>Was the conclusion clear and timely?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FB561F" w14:textId="77777777" w:rsidR="00905661" w:rsidRPr="009A28E2" w:rsidRDefault="00905661" w:rsidP="009A28E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Topics covered were briefly discussed again.  Conclusion was not too long.  </w:t>
            </w:r>
          </w:p>
        </w:tc>
      </w:tr>
      <w:tr w:rsidR="00905661" w:rsidRPr="009A28E2" w14:paraId="30FB5623" w14:textId="77777777" w:rsidTr="007074B6">
        <w:trPr>
          <w:cantSplit/>
          <w:trHeight w:val="577"/>
        </w:trPr>
        <w:tc>
          <w:tcPr>
            <w:tcW w:w="3743" w:type="dxa"/>
            <w:vAlign w:val="center"/>
          </w:tcPr>
          <w:p w14:paraId="30FB5621" w14:textId="77777777" w:rsidR="00905661" w:rsidRPr="003F30BE" w:rsidRDefault="00905661" w:rsidP="007B3E4D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 w:rsidRPr="0065502A">
              <w:rPr>
                <w:szCs w:val="22"/>
              </w:rPr>
              <w:t>Did the conclusion leave you with a message?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30FB5622" w14:textId="77777777" w:rsidR="00905661" w:rsidRPr="009A28E2" w:rsidRDefault="00905661" w:rsidP="00BC7E1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Audience given something to think about after presentation e.g. links to websites which give more detail on the topic covered.  </w:t>
            </w:r>
          </w:p>
        </w:tc>
      </w:tr>
      <w:tr w:rsidR="00905661" w:rsidRPr="009A28E2" w14:paraId="4C90BD2F" w14:textId="77777777" w:rsidTr="001C0C4E">
        <w:trPr>
          <w:cantSplit/>
          <w:trHeight w:val="283"/>
        </w:trPr>
        <w:tc>
          <w:tcPr>
            <w:tcW w:w="3743" w:type="dxa"/>
            <w:shd w:val="clear" w:color="auto" w:fill="C3C3EB"/>
            <w:vAlign w:val="center"/>
          </w:tcPr>
          <w:p w14:paraId="2C0EE8D5" w14:textId="6360654E" w:rsidR="00905661" w:rsidRPr="0065502A" w:rsidRDefault="00905661" w:rsidP="001C0C4E">
            <w:pPr>
              <w:rPr>
                <w:b/>
                <w:color w:val="333399"/>
                <w:szCs w:val="22"/>
              </w:rPr>
            </w:pPr>
            <w:r>
              <w:rPr>
                <w:b/>
                <w:color w:val="333399"/>
                <w:szCs w:val="22"/>
              </w:rPr>
              <w:t>Q &amp; A</w:t>
            </w:r>
          </w:p>
        </w:tc>
        <w:tc>
          <w:tcPr>
            <w:tcW w:w="6237" w:type="dxa"/>
            <w:shd w:val="clear" w:color="auto" w:fill="C3C3EB"/>
            <w:vAlign w:val="center"/>
          </w:tcPr>
          <w:p w14:paraId="5306F278" w14:textId="77777777" w:rsidR="00905661" w:rsidRPr="009A28E2" w:rsidRDefault="00905661" w:rsidP="001C0C4E">
            <w:pPr>
              <w:rPr>
                <w:sz w:val="20"/>
                <w:szCs w:val="20"/>
              </w:rPr>
            </w:pPr>
          </w:p>
        </w:tc>
      </w:tr>
      <w:tr w:rsidR="00905661" w14:paraId="4921BB8E" w14:textId="77777777" w:rsidTr="001C0C4E">
        <w:trPr>
          <w:cantSplit/>
          <w:trHeight w:val="577"/>
        </w:trPr>
        <w:tc>
          <w:tcPr>
            <w:tcW w:w="3743" w:type="dxa"/>
            <w:vAlign w:val="center"/>
          </w:tcPr>
          <w:p w14:paraId="65124CEF" w14:textId="77777777" w:rsidR="00905661" w:rsidRPr="0065502A" w:rsidRDefault="00905661" w:rsidP="001C0C4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lastRenderedPageBreak/>
              <w:t>Did the presenter field</w:t>
            </w:r>
            <w:r w:rsidRPr="0065502A">
              <w:rPr>
                <w:szCs w:val="22"/>
              </w:rPr>
              <w:t xml:space="preserve"> questions well?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0A1E57FA" w14:textId="3B42F366" w:rsidR="00905661" w:rsidRDefault="00905661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Questions at the end of the presentation were answered fully and confidently</w:t>
            </w:r>
            <w:r w:rsidR="0089641E">
              <w:rPr>
                <w:sz w:val="20"/>
                <w:szCs w:val="20"/>
              </w:rPr>
              <w:t>.</w:t>
            </w:r>
          </w:p>
        </w:tc>
      </w:tr>
      <w:tr w:rsidR="009211F5" w14:paraId="016E96F2" w14:textId="77777777" w:rsidTr="001C0C4E">
        <w:trPr>
          <w:cantSplit/>
          <w:trHeight w:val="577"/>
        </w:trPr>
        <w:tc>
          <w:tcPr>
            <w:tcW w:w="3743" w:type="dxa"/>
            <w:vAlign w:val="center"/>
          </w:tcPr>
          <w:p w14:paraId="4725E7DD" w14:textId="0AA1662F" w:rsidR="009211F5" w:rsidRDefault="009211F5" w:rsidP="001C0C4E">
            <w:pPr>
              <w:pStyle w:val="ListParagraph"/>
              <w:numPr>
                <w:ilvl w:val="0"/>
                <w:numId w:val="39"/>
              </w:numPr>
              <w:rPr>
                <w:szCs w:val="22"/>
              </w:rPr>
            </w:pPr>
            <w:r>
              <w:rPr>
                <w:szCs w:val="22"/>
              </w:rPr>
              <w:t>Was the presenter able to justify their approach, methods and reasoning?</w:t>
            </w:r>
          </w:p>
        </w:tc>
        <w:tc>
          <w:tcPr>
            <w:tcW w:w="6237" w:type="dxa"/>
            <w:shd w:val="clear" w:color="auto" w:fill="auto"/>
            <w:vAlign w:val="center"/>
          </w:tcPr>
          <w:p w14:paraId="143CF423" w14:textId="1D6E74D8" w:rsidR="009211F5" w:rsidRDefault="0089641E" w:rsidP="001C0C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Did the presenter understand their work? Are they able to defend it</w:t>
            </w:r>
            <w:r w:rsidR="00930B9E">
              <w:rPr>
                <w:sz w:val="20"/>
                <w:szCs w:val="20"/>
              </w:rPr>
              <w:t>, explain in further detail or in simpler terms?</w:t>
            </w:r>
          </w:p>
        </w:tc>
      </w:tr>
    </w:tbl>
    <w:p w14:paraId="30FB5624" w14:textId="77777777" w:rsidR="001D0A00" w:rsidRDefault="001D0A00" w:rsidP="00BC7E13">
      <w:pPr>
        <w:rPr>
          <w:sz w:val="12"/>
        </w:rPr>
      </w:pPr>
    </w:p>
    <w:sectPr w:rsidR="001D0A00" w:rsidSect="000433F1">
      <w:headerReference w:type="default" r:id="rId11"/>
      <w:footerReference w:type="default" r:id="rId12"/>
      <w:headerReference w:type="first" r:id="rId13"/>
      <w:footerReference w:type="first" r:id="rId14"/>
      <w:type w:val="continuous"/>
      <w:pgSz w:w="11907" w:h="16840" w:code="9"/>
      <w:pgMar w:top="1418" w:right="1134" w:bottom="1418" w:left="1134" w:header="709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6FD34" w14:textId="77777777" w:rsidR="000528D2" w:rsidRDefault="000528D2">
      <w:r>
        <w:separator/>
      </w:r>
    </w:p>
    <w:p w14:paraId="0EDC730F" w14:textId="77777777" w:rsidR="000528D2" w:rsidRDefault="000528D2"/>
  </w:endnote>
  <w:endnote w:type="continuationSeparator" w:id="0">
    <w:p w14:paraId="613CA29F" w14:textId="77777777" w:rsidR="000528D2" w:rsidRDefault="000528D2">
      <w:r>
        <w:continuationSeparator/>
      </w:r>
    </w:p>
    <w:p w14:paraId="6E379011" w14:textId="77777777" w:rsidR="000528D2" w:rsidRDefault="000528D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E864343B-53E3-8A46-BB2B-7334EA84795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DA0C1D7-17CA-4D4E-96CE-EF53D7589468}"/>
    <w:embedBold r:id="rId3" w:fontKey="{10FBFF50-4510-244B-8D2F-E45EADB57D1C}"/>
    <w:embedItalic r:id="rId4" w:fontKey="{A170501E-CB70-9647-86DC-B691CF1F9EF3}"/>
    <w:embedBoldItalic r:id="rId5" w:fontKey="{E529A320-3337-3B40-B384-903AB7F0298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BA810129-8592-6446-B552-54C23227360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CA24905A-512C-0E4F-B1B0-865F0A7FF9F0}"/>
  </w:font>
  <w:font w:name="Wingdings 3">
    <w:panose1 w:val="05040102010807070707"/>
    <w:charset w:val="4D"/>
    <w:family w:val="decorative"/>
    <w:pitch w:val="variable"/>
    <w:sig w:usb0="00000003" w:usb1="00000000" w:usb2="00000000" w:usb3="00000000" w:csb0="80000001" w:csb1="00000000"/>
    <w:embedRegular r:id="rId8" w:fontKey="{DBD0BC3D-2DAC-A649-9D29-89CF182059B2}"/>
  </w:font>
  <w:font w:name="Arial Bold">
    <w:altName w:val="Arial"/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0" w:fontKey="{0DB7E606-D201-494D-84C1-611F106BB521}"/>
    <w:embedBold r:id="rId11" w:fontKey="{BDB7B910-3E78-0542-9CCB-4133C16BD833}"/>
    <w:embedItalic r:id="rId12" w:fontKey="{48DF4511-275C-1E4E-A662-48209C0BC70A}"/>
    <w:embedBoldItalic r:id="rId13" w:fontKey="{9312CB2E-0CB0-E148-8872-07396F94DDD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D6CF7DF3-21C0-6442-B137-CC6FDBFB34A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3CCCADBA-F49C-7644-B3C9-AECBC7AE35C4}"/>
    <w:embedBold r:id="rId16" w:fontKey="{4AC29CEA-948D-4044-94B9-DAAFD38B82B2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7" w:fontKey="{0594F2F8-BC8D-2541-9BB3-6E5982A8E23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743" w:type="dxa"/>
      <w:tblBorders>
        <w:top w:val="single" w:sz="12" w:space="0" w:color="FFFFFF"/>
        <w:left w:val="single" w:sz="12" w:space="0" w:color="FFFFFF"/>
        <w:bottom w:val="single" w:sz="12" w:space="0" w:color="FFFFFF"/>
        <w:right w:val="single" w:sz="12" w:space="0" w:color="FFFFFF"/>
        <w:insideH w:val="single" w:sz="12" w:space="0" w:color="FFFFFF"/>
        <w:insideV w:val="single" w:sz="12" w:space="0" w:color="FFFFFF"/>
      </w:tblBorders>
      <w:shd w:val="clear" w:color="auto" w:fill="B3B3B3"/>
      <w:tblLook w:val="01E0" w:firstRow="1" w:lastRow="1" w:firstColumn="1" w:lastColumn="1" w:noHBand="0" w:noVBand="0"/>
    </w:tblPr>
    <w:tblGrid>
      <w:gridCol w:w="1694"/>
      <w:gridCol w:w="8049"/>
    </w:tblGrid>
    <w:tr w:rsidR="00EF1B52" w:rsidRPr="003E15D1" w14:paraId="30FB5630" w14:textId="77777777" w:rsidTr="00F72CA9">
      <w:trPr>
        <w:trHeight w:val="284"/>
      </w:trPr>
      <w:tc>
        <w:tcPr>
          <w:tcW w:w="1694" w:type="dxa"/>
          <w:shd w:val="clear" w:color="auto" w:fill="333399"/>
          <w:vAlign w:val="center"/>
        </w:tcPr>
        <w:p w14:paraId="30FB562E" w14:textId="77777777" w:rsidR="00EF1B52" w:rsidRPr="003E15D1" w:rsidRDefault="00EF1B52" w:rsidP="0000255A">
          <w:pPr>
            <w:pStyle w:val="Footer"/>
            <w:tabs>
              <w:tab w:val="clear" w:pos="4320"/>
            </w:tabs>
            <w:jc w:val="right"/>
            <w:rPr>
              <w:b/>
              <w:color w:val="FFFFFF"/>
              <w:sz w:val="20"/>
              <w:szCs w:val="20"/>
            </w:rPr>
          </w:pPr>
          <w:r>
            <w:rPr>
              <w:b/>
              <w:color w:val="FFFFFF"/>
              <w:sz w:val="20"/>
              <w:szCs w:val="20"/>
            </w:rPr>
            <w:t>FDM Academy</w:t>
          </w:r>
        </w:p>
      </w:tc>
      <w:tc>
        <w:tcPr>
          <w:tcW w:w="8049" w:type="dxa"/>
          <w:shd w:val="clear" w:color="auto" w:fill="333399"/>
          <w:vAlign w:val="center"/>
        </w:tcPr>
        <w:p w14:paraId="30FB562F" w14:textId="04B6DB60" w:rsidR="00EF1B52" w:rsidRPr="003E15D1" w:rsidRDefault="00B82E9A" w:rsidP="00957503">
          <w:pPr>
            <w:pStyle w:val="Footer"/>
            <w:tabs>
              <w:tab w:val="clear" w:pos="4320"/>
              <w:tab w:val="clear" w:pos="8640"/>
              <w:tab w:val="right" w:pos="7804"/>
            </w:tabs>
            <w:rPr>
              <w:b/>
              <w:color w:val="FFFFFF"/>
              <w:sz w:val="20"/>
              <w:szCs w:val="20"/>
            </w:rPr>
          </w:pPr>
          <w:r>
            <w:rPr>
              <w:b/>
              <w:color w:val="FFFFFF"/>
              <w:sz w:val="20"/>
              <w:szCs w:val="20"/>
            </w:rPr>
            <w:t>June</w:t>
          </w:r>
          <w:r w:rsidR="005F5A74">
            <w:rPr>
              <w:b/>
              <w:color w:val="FFFFFF"/>
              <w:sz w:val="20"/>
              <w:szCs w:val="20"/>
            </w:rPr>
            <w:t xml:space="preserve"> 2017</w:t>
          </w:r>
          <w:r w:rsidR="00EF1B52">
            <w:rPr>
              <w:b/>
              <w:color w:val="FFFFFF"/>
              <w:sz w:val="20"/>
              <w:szCs w:val="20"/>
            </w:rPr>
            <w:tab/>
          </w:r>
          <w:r w:rsidR="00EF1B52" w:rsidRPr="003E15D1">
            <w:rPr>
              <w:b/>
              <w:color w:val="FFFFFF"/>
              <w:sz w:val="20"/>
              <w:szCs w:val="20"/>
            </w:rPr>
            <w:t xml:space="preserve">Page </w:t>
          </w:r>
          <w:r w:rsidR="00EF1B52" w:rsidRPr="003E15D1">
            <w:rPr>
              <w:b/>
              <w:color w:val="FFFFFF"/>
              <w:sz w:val="20"/>
              <w:szCs w:val="20"/>
            </w:rPr>
            <w:fldChar w:fldCharType="begin"/>
          </w:r>
          <w:r w:rsidR="00EF1B52" w:rsidRPr="003E15D1">
            <w:rPr>
              <w:b/>
              <w:color w:val="FFFFFF"/>
              <w:sz w:val="20"/>
              <w:szCs w:val="20"/>
            </w:rPr>
            <w:instrText xml:space="preserve"> PAGE </w:instrText>
          </w:r>
          <w:r w:rsidR="00EF1B52" w:rsidRPr="003E15D1">
            <w:rPr>
              <w:b/>
              <w:color w:val="FFFFFF"/>
              <w:sz w:val="20"/>
              <w:szCs w:val="20"/>
            </w:rPr>
            <w:fldChar w:fldCharType="separate"/>
          </w:r>
          <w:r w:rsidR="00A12526">
            <w:rPr>
              <w:b/>
              <w:noProof/>
              <w:color w:val="FFFFFF"/>
              <w:sz w:val="20"/>
              <w:szCs w:val="20"/>
            </w:rPr>
            <w:t>3</w:t>
          </w:r>
          <w:r w:rsidR="00EF1B52" w:rsidRPr="003E15D1">
            <w:rPr>
              <w:b/>
              <w:color w:val="FFFFFF"/>
              <w:sz w:val="20"/>
              <w:szCs w:val="20"/>
            </w:rPr>
            <w:fldChar w:fldCharType="end"/>
          </w:r>
          <w:r w:rsidR="00EF1B52" w:rsidRPr="003E15D1">
            <w:rPr>
              <w:b/>
              <w:color w:val="FFFFFF"/>
              <w:sz w:val="20"/>
              <w:szCs w:val="20"/>
            </w:rPr>
            <w:t xml:space="preserve"> of </w:t>
          </w:r>
          <w:r w:rsidR="00EF1B52" w:rsidRPr="003E15D1">
            <w:rPr>
              <w:b/>
              <w:color w:val="FFFFFF"/>
              <w:sz w:val="20"/>
              <w:szCs w:val="20"/>
            </w:rPr>
            <w:fldChar w:fldCharType="begin"/>
          </w:r>
          <w:r w:rsidR="00EF1B52" w:rsidRPr="003E15D1">
            <w:rPr>
              <w:b/>
              <w:color w:val="FFFFFF"/>
              <w:sz w:val="20"/>
              <w:szCs w:val="20"/>
            </w:rPr>
            <w:instrText xml:space="preserve"> NUMPAGES </w:instrText>
          </w:r>
          <w:r w:rsidR="00EF1B52" w:rsidRPr="003E15D1">
            <w:rPr>
              <w:b/>
              <w:color w:val="FFFFFF"/>
              <w:sz w:val="20"/>
              <w:szCs w:val="20"/>
            </w:rPr>
            <w:fldChar w:fldCharType="separate"/>
          </w:r>
          <w:r w:rsidR="00A12526">
            <w:rPr>
              <w:b/>
              <w:noProof/>
              <w:color w:val="FFFFFF"/>
              <w:sz w:val="20"/>
              <w:szCs w:val="20"/>
            </w:rPr>
            <w:t>3</w:t>
          </w:r>
          <w:r w:rsidR="00EF1B52" w:rsidRPr="003E15D1">
            <w:rPr>
              <w:b/>
              <w:color w:val="FFFFFF"/>
              <w:sz w:val="20"/>
              <w:szCs w:val="20"/>
            </w:rPr>
            <w:fldChar w:fldCharType="end"/>
          </w:r>
        </w:p>
      </w:tc>
    </w:tr>
  </w:tbl>
  <w:p w14:paraId="30FB5631" w14:textId="61D75732" w:rsidR="00EF1B52" w:rsidRPr="00B41B11" w:rsidRDefault="00EF1B52" w:rsidP="00F72CA9">
    <w:pPr>
      <w:pStyle w:val="Footer"/>
      <w:tabs>
        <w:tab w:val="clear" w:pos="4320"/>
        <w:tab w:val="clear" w:pos="8640"/>
        <w:tab w:val="right" w:pos="9498"/>
      </w:tabs>
      <w:rPr>
        <w:sz w:val="10"/>
        <w:szCs w:val="10"/>
      </w:rPr>
    </w:pPr>
    <w:r w:rsidRPr="00F72CA9">
      <w:rPr>
        <w:sz w:val="10"/>
        <w:szCs w:val="10"/>
      </w:rPr>
      <w:tab/>
    </w:r>
    <w:r w:rsidRPr="00F72CA9">
      <w:rPr>
        <w:sz w:val="10"/>
        <w:szCs w:val="10"/>
      </w:rPr>
      <w:fldChar w:fldCharType="begin"/>
    </w:r>
    <w:r w:rsidRPr="00F72CA9">
      <w:rPr>
        <w:sz w:val="10"/>
        <w:szCs w:val="10"/>
      </w:rPr>
      <w:instrText xml:space="preserve"> FILENAME   \* </w:instrText>
    </w:r>
    <w:r>
      <w:rPr>
        <w:sz w:val="10"/>
        <w:szCs w:val="10"/>
      </w:rPr>
      <w:instrText>CHAR</w:instrText>
    </w:r>
    <w:r w:rsidRPr="00F72CA9">
      <w:rPr>
        <w:sz w:val="10"/>
        <w:szCs w:val="10"/>
      </w:rPr>
      <w:instrText xml:space="preserve">FORMAT </w:instrText>
    </w:r>
    <w:r w:rsidRPr="00F72CA9">
      <w:rPr>
        <w:sz w:val="10"/>
        <w:szCs w:val="10"/>
      </w:rPr>
      <w:fldChar w:fldCharType="separate"/>
    </w:r>
    <w:r w:rsidR="009211F5">
      <w:rPr>
        <w:noProof/>
        <w:sz w:val="10"/>
        <w:szCs w:val="10"/>
      </w:rPr>
      <w:t xml:space="preserve">Data Science - Final Project </w:t>
    </w:r>
    <w:r>
      <w:rPr>
        <w:noProof/>
        <w:sz w:val="10"/>
        <w:szCs w:val="10"/>
      </w:rPr>
      <w:t xml:space="preserve"> - Presentation Feedback Form - v1.0.docx</w:t>
    </w:r>
    <w:r w:rsidRPr="00F72CA9">
      <w:rPr>
        <w:sz w:val="10"/>
        <w:szCs w:val="1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743" w:type="dxa"/>
      <w:tblBorders>
        <w:top w:val="single" w:sz="12" w:space="0" w:color="FFFFFF"/>
        <w:left w:val="single" w:sz="12" w:space="0" w:color="FFFFFF"/>
        <w:bottom w:val="single" w:sz="12" w:space="0" w:color="FFFFFF"/>
        <w:right w:val="single" w:sz="12" w:space="0" w:color="FFFFFF"/>
        <w:insideH w:val="single" w:sz="12" w:space="0" w:color="FFFFFF"/>
        <w:insideV w:val="single" w:sz="12" w:space="0" w:color="FFFFFF"/>
      </w:tblBorders>
      <w:shd w:val="clear" w:color="auto" w:fill="B3B3B3"/>
      <w:tblLook w:val="01E0" w:firstRow="1" w:lastRow="1" w:firstColumn="1" w:lastColumn="1" w:noHBand="0" w:noVBand="0"/>
    </w:tblPr>
    <w:tblGrid>
      <w:gridCol w:w="1693"/>
      <w:gridCol w:w="8050"/>
    </w:tblGrid>
    <w:tr w:rsidR="00EF1B52" w:rsidRPr="003E15D1" w14:paraId="30FB5635" w14:textId="77777777" w:rsidTr="000F18F1">
      <w:trPr>
        <w:trHeight w:val="284"/>
      </w:trPr>
      <w:tc>
        <w:tcPr>
          <w:tcW w:w="1701" w:type="dxa"/>
          <w:shd w:val="clear" w:color="auto" w:fill="333399"/>
          <w:vAlign w:val="center"/>
        </w:tcPr>
        <w:p w14:paraId="30FB5633" w14:textId="77777777" w:rsidR="00EF1B52" w:rsidRPr="003E15D1" w:rsidRDefault="00EF1B52" w:rsidP="0000255A">
          <w:pPr>
            <w:pStyle w:val="Footer"/>
            <w:tabs>
              <w:tab w:val="clear" w:pos="4320"/>
            </w:tabs>
            <w:jc w:val="right"/>
            <w:rPr>
              <w:b/>
              <w:color w:val="FFFFFF"/>
              <w:sz w:val="20"/>
              <w:szCs w:val="20"/>
            </w:rPr>
          </w:pPr>
          <w:r>
            <w:rPr>
              <w:b/>
              <w:color w:val="FFFFFF"/>
              <w:sz w:val="20"/>
              <w:szCs w:val="20"/>
            </w:rPr>
            <w:t>FDM Academy</w:t>
          </w:r>
        </w:p>
      </w:tc>
      <w:tc>
        <w:tcPr>
          <w:tcW w:w="8075" w:type="dxa"/>
          <w:shd w:val="clear" w:color="auto" w:fill="333399"/>
          <w:vAlign w:val="center"/>
        </w:tcPr>
        <w:p w14:paraId="30FB5634" w14:textId="77777777" w:rsidR="00EF1B52" w:rsidRPr="003E15D1" w:rsidRDefault="00EF1B52" w:rsidP="005D5252">
          <w:pPr>
            <w:pStyle w:val="Footer"/>
            <w:tabs>
              <w:tab w:val="clear" w:pos="4320"/>
              <w:tab w:val="clear" w:pos="8640"/>
              <w:tab w:val="right" w:pos="7804"/>
            </w:tabs>
            <w:rPr>
              <w:b/>
              <w:color w:val="FFFFFF"/>
              <w:sz w:val="20"/>
              <w:szCs w:val="20"/>
            </w:rPr>
          </w:pPr>
          <w:r>
            <w:rPr>
              <w:b/>
              <w:color w:val="FFFFFF"/>
              <w:sz w:val="20"/>
              <w:szCs w:val="20"/>
            </w:rPr>
            <w:t>08 May 2013</w:t>
          </w:r>
          <w:r>
            <w:rPr>
              <w:b/>
              <w:color w:val="FFFFFF"/>
              <w:sz w:val="20"/>
              <w:szCs w:val="20"/>
            </w:rPr>
            <w:tab/>
          </w:r>
          <w:r w:rsidRPr="003E15D1">
            <w:rPr>
              <w:b/>
              <w:color w:val="FFFFFF"/>
              <w:sz w:val="20"/>
              <w:szCs w:val="20"/>
            </w:rPr>
            <w:t xml:space="preserve">Page </w:t>
          </w:r>
          <w:r w:rsidRPr="003E15D1">
            <w:rPr>
              <w:b/>
              <w:color w:val="FFFFFF"/>
              <w:sz w:val="20"/>
              <w:szCs w:val="20"/>
            </w:rPr>
            <w:fldChar w:fldCharType="begin"/>
          </w:r>
          <w:r w:rsidRPr="003E15D1">
            <w:rPr>
              <w:b/>
              <w:color w:val="FFFFFF"/>
              <w:sz w:val="20"/>
              <w:szCs w:val="20"/>
            </w:rPr>
            <w:instrText xml:space="preserve"> PAGE </w:instrText>
          </w:r>
          <w:r w:rsidRPr="003E15D1">
            <w:rPr>
              <w:b/>
              <w:color w:val="FFFFFF"/>
              <w:sz w:val="20"/>
              <w:szCs w:val="20"/>
            </w:rPr>
            <w:fldChar w:fldCharType="separate"/>
          </w:r>
          <w:r>
            <w:rPr>
              <w:b/>
              <w:noProof/>
              <w:color w:val="FFFFFF"/>
              <w:sz w:val="20"/>
              <w:szCs w:val="20"/>
            </w:rPr>
            <w:t>1</w:t>
          </w:r>
          <w:r w:rsidRPr="003E15D1">
            <w:rPr>
              <w:b/>
              <w:color w:val="FFFFFF"/>
              <w:sz w:val="20"/>
              <w:szCs w:val="20"/>
            </w:rPr>
            <w:fldChar w:fldCharType="end"/>
          </w:r>
          <w:r w:rsidRPr="003E15D1">
            <w:rPr>
              <w:b/>
              <w:color w:val="FFFFFF"/>
              <w:sz w:val="20"/>
              <w:szCs w:val="20"/>
            </w:rPr>
            <w:t xml:space="preserve"> of </w:t>
          </w:r>
          <w:r w:rsidRPr="003E15D1">
            <w:rPr>
              <w:b/>
              <w:color w:val="FFFFFF"/>
              <w:sz w:val="20"/>
              <w:szCs w:val="20"/>
            </w:rPr>
            <w:fldChar w:fldCharType="begin"/>
          </w:r>
          <w:r w:rsidRPr="003E15D1">
            <w:rPr>
              <w:b/>
              <w:color w:val="FFFFFF"/>
              <w:sz w:val="20"/>
              <w:szCs w:val="20"/>
            </w:rPr>
            <w:instrText xml:space="preserve"> NUMPAGES </w:instrText>
          </w:r>
          <w:r w:rsidRPr="003E15D1">
            <w:rPr>
              <w:b/>
              <w:color w:val="FFFFFF"/>
              <w:sz w:val="20"/>
              <w:szCs w:val="20"/>
            </w:rPr>
            <w:fldChar w:fldCharType="separate"/>
          </w:r>
          <w:r>
            <w:rPr>
              <w:b/>
              <w:noProof/>
              <w:color w:val="FFFFFF"/>
              <w:sz w:val="20"/>
              <w:szCs w:val="20"/>
            </w:rPr>
            <w:t>1</w:t>
          </w:r>
          <w:r w:rsidRPr="003E15D1">
            <w:rPr>
              <w:b/>
              <w:color w:val="FFFFFF"/>
              <w:sz w:val="20"/>
              <w:szCs w:val="20"/>
            </w:rPr>
            <w:fldChar w:fldCharType="end"/>
          </w:r>
        </w:p>
      </w:tc>
    </w:tr>
  </w:tbl>
  <w:p w14:paraId="30FB5636" w14:textId="65125B0E" w:rsidR="00EF1B52" w:rsidRPr="00F72CA9" w:rsidRDefault="00EF1B52" w:rsidP="00F61713">
    <w:pPr>
      <w:pStyle w:val="Footer"/>
      <w:tabs>
        <w:tab w:val="clear" w:pos="4320"/>
        <w:tab w:val="clear" w:pos="8640"/>
        <w:tab w:val="right" w:pos="9498"/>
      </w:tabs>
      <w:rPr>
        <w:sz w:val="10"/>
        <w:szCs w:val="10"/>
      </w:rPr>
    </w:pPr>
    <w:r w:rsidRPr="00F72CA9">
      <w:rPr>
        <w:sz w:val="10"/>
        <w:szCs w:val="10"/>
      </w:rPr>
      <w:tab/>
    </w:r>
    <w:r w:rsidR="00930B9E" w:rsidRPr="00F72CA9">
      <w:rPr>
        <w:sz w:val="10"/>
        <w:szCs w:val="10"/>
      </w:rPr>
      <w:fldChar w:fldCharType="begin"/>
    </w:r>
    <w:r w:rsidR="00930B9E" w:rsidRPr="00F72CA9">
      <w:rPr>
        <w:sz w:val="10"/>
        <w:szCs w:val="10"/>
      </w:rPr>
      <w:instrText xml:space="preserve"> FILENAME   \* </w:instrText>
    </w:r>
    <w:r w:rsidR="00930B9E">
      <w:rPr>
        <w:sz w:val="10"/>
        <w:szCs w:val="10"/>
      </w:rPr>
      <w:instrText>CHAR</w:instrText>
    </w:r>
    <w:r w:rsidR="00930B9E" w:rsidRPr="00F72CA9">
      <w:rPr>
        <w:sz w:val="10"/>
        <w:szCs w:val="10"/>
      </w:rPr>
      <w:instrText xml:space="preserve">FORMAT </w:instrText>
    </w:r>
    <w:r w:rsidR="00930B9E" w:rsidRPr="00F72CA9">
      <w:rPr>
        <w:sz w:val="10"/>
        <w:szCs w:val="10"/>
      </w:rPr>
      <w:fldChar w:fldCharType="separate"/>
    </w:r>
    <w:r w:rsidR="00930B9E">
      <w:rPr>
        <w:noProof/>
        <w:sz w:val="10"/>
        <w:szCs w:val="10"/>
      </w:rPr>
      <w:t>Induction and Professional Skills - Day 4 - Presentation Marking Criteria.docx</w:t>
    </w:r>
    <w:r w:rsidR="00930B9E" w:rsidRPr="00F72CA9">
      <w:rPr>
        <w:sz w:val="10"/>
        <w:szCs w:val="10"/>
      </w:rPr>
      <w:fldChar w:fldCharType="end"/>
    </w:r>
    <w:r w:rsidR="00930B9E">
      <w:rPr>
        <w:sz w:val="10"/>
        <w:szCs w:val="10"/>
      </w:rPr>
      <w:t xml:space="preserve"> Author: Stuart Brown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2BF38" w14:textId="77777777" w:rsidR="000528D2" w:rsidRDefault="000528D2">
      <w:r>
        <w:separator/>
      </w:r>
    </w:p>
    <w:p w14:paraId="703E9FD5" w14:textId="77777777" w:rsidR="000528D2" w:rsidRDefault="000528D2"/>
  </w:footnote>
  <w:footnote w:type="continuationSeparator" w:id="0">
    <w:p w14:paraId="201E5BBF" w14:textId="77777777" w:rsidR="000528D2" w:rsidRDefault="000528D2">
      <w:r>
        <w:continuationSeparator/>
      </w:r>
    </w:p>
    <w:p w14:paraId="47B275DE" w14:textId="77777777" w:rsidR="000528D2" w:rsidRDefault="000528D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B562D" w14:textId="4B589E2A" w:rsidR="00EF1B52" w:rsidRPr="004015ED" w:rsidRDefault="005F5A74" w:rsidP="004015ED">
    <w:pPr>
      <w:pStyle w:val="Header"/>
      <w:pBdr>
        <w:bottom w:val="single" w:sz="12" w:space="1" w:color="333399"/>
      </w:pBdr>
      <w:rPr>
        <w:color w:val="333399"/>
        <w:sz w:val="16"/>
        <w:szCs w:val="16"/>
      </w:rPr>
    </w:pPr>
    <w:r>
      <w:rPr>
        <w:color w:val="333399"/>
        <w:sz w:val="16"/>
        <w:szCs w:val="16"/>
      </w:rPr>
      <w:t>D</w:t>
    </w:r>
    <w:r w:rsidR="00B82E9A">
      <w:rPr>
        <w:color w:val="333399"/>
        <w:sz w:val="16"/>
        <w:szCs w:val="16"/>
      </w:rPr>
      <w:t xml:space="preserve">ata Science – </w:t>
    </w:r>
    <w:r w:rsidR="009211F5">
      <w:rPr>
        <w:color w:val="333399"/>
        <w:sz w:val="16"/>
        <w:szCs w:val="16"/>
      </w:rPr>
      <w:t>Final</w:t>
    </w:r>
    <w:r>
      <w:rPr>
        <w:color w:val="333399"/>
        <w:sz w:val="16"/>
        <w:szCs w:val="16"/>
      </w:rPr>
      <w:t xml:space="preserve"> Project Presentation Marking Scheme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FB5632" w14:textId="77777777" w:rsidR="00EF1B52" w:rsidRDefault="00EF1B52" w:rsidP="00DD3BA0">
    <w:pPr>
      <w:pStyle w:val="Header"/>
    </w:pPr>
    <w:r>
      <w:rPr>
        <w:noProof/>
        <w:lang w:eastAsia="en-GB"/>
      </w:rPr>
      <w:drawing>
        <wp:inline distT="0" distB="0" distL="0" distR="0" wp14:anchorId="30FB5637" wp14:editId="30FB5638">
          <wp:extent cx="6120765" cy="844550"/>
          <wp:effectExtent l="19050" t="0" r="0" b="0"/>
          <wp:docPr id="1" name="Picture 0" descr="FDM Banner_Shield_for_Word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DM Banner_Shield_for_Word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120765" cy="8445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20BDD"/>
    <w:multiLevelType w:val="hybridMultilevel"/>
    <w:tmpl w:val="7FE4EE3E"/>
    <w:lvl w:ilvl="0" w:tplc="CD12B9E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333399"/>
        <w:sz w:val="1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101D4"/>
    <w:multiLevelType w:val="multilevel"/>
    <w:tmpl w:val="7B02A1BC"/>
    <w:lvl w:ilvl="0">
      <w:start w:val="1"/>
      <w:numFmt w:val="bullet"/>
      <w:pStyle w:val="BulletMulti"/>
      <w:lvlText w:val=""/>
      <w:lvlJc w:val="left"/>
      <w:pPr>
        <w:tabs>
          <w:tab w:val="num" w:pos="1474"/>
        </w:tabs>
        <w:ind w:left="340" w:hanging="340"/>
      </w:pPr>
      <w:rPr>
        <w:rFonts w:ascii="Symbol" w:hAnsi="Symbol" w:hint="default"/>
        <w:color w:val="333399"/>
        <w:sz w:val="18"/>
      </w:rPr>
    </w:lvl>
    <w:lvl w:ilvl="1">
      <w:start w:val="1"/>
      <w:numFmt w:val="bullet"/>
      <w:lvlText w:val=""/>
      <w:lvlJc w:val="left"/>
      <w:pPr>
        <w:ind w:left="680" w:hanging="340"/>
      </w:pPr>
      <w:rPr>
        <w:rFonts w:ascii="Wingdings 3" w:hAnsi="Wingdings 3" w:hint="default"/>
        <w:color w:val="333399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3195FB3"/>
    <w:multiLevelType w:val="hybridMultilevel"/>
    <w:tmpl w:val="F4087E6C"/>
    <w:lvl w:ilvl="0" w:tplc="DCA4FC98">
      <w:start w:val="1"/>
      <w:numFmt w:val="bullet"/>
      <w:pStyle w:val="TableBullet"/>
      <w:lvlText w:val=""/>
      <w:lvlJc w:val="left"/>
      <w:pPr>
        <w:ind w:left="340" w:hanging="340"/>
      </w:pPr>
      <w:rPr>
        <w:rFonts w:ascii="Symbol" w:hAnsi="Symbol" w:hint="default"/>
        <w:b w:val="0"/>
        <w:i w:val="0"/>
        <w:color w:val="333399"/>
        <w:sz w:val="18"/>
        <w:szCs w:val="16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2218A"/>
    <w:multiLevelType w:val="hybridMultilevel"/>
    <w:tmpl w:val="9D30E5A6"/>
    <w:lvl w:ilvl="0" w:tplc="A91872A2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333399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149414F"/>
    <w:multiLevelType w:val="multilevel"/>
    <w:tmpl w:val="B65EDDFE"/>
    <w:lvl w:ilvl="0">
      <w:start w:val="1"/>
      <w:numFmt w:val="decimal"/>
      <w:pStyle w:val="Heading1"/>
      <w:lvlText w:val="%1"/>
      <w:lvlJc w:val="left"/>
      <w:pPr>
        <w:tabs>
          <w:tab w:val="num" w:pos="1985"/>
        </w:tabs>
        <w:ind w:left="567" w:hanging="567"/>
      </w:pPr>
      <w:rPr>
        <w:rFonts w:ascii="Arial Bold" w:hAnsi="Arial Bold" w:hint="default"/>
        <w:b/>
        <w:i w:val="0"/>
        <w:color w:val="333399"/>
        <w:kern w:val="0"/>
        <w:sz w:val="36"/>
        <w:szCs w:val="2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985"/>
        </w:tabs>
        <w:ind w:left="709" w:hanging="709"/>
      </w:pPr>
      <w:rPr>
        <w:rFonts w:ascii="Arial Bold" w:hAnsi="Arial Bold" w:hint="default"/>
        <w:b/>
        <w:i w:val="0"/>
        <w:color w:val="333399"/>
        <w:sz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985"/>
        </w:tabs>
        <w:ind w:left="851" w:hanging="851"/>
      </w:pPr>
      <w:rPr>
        <w:rFonts w:ascii="Arial Bold" w:hAnsi="Arial Bold" w:hint="default"/>
        <w:b/>
        <w:i w:val="0"/>
        <w:color w:val="333399"/>
        <w:sz w:val="24"/>
        <w:szCs w:val="24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985"/>
        </w:tabs>
        <w:ind w:left="992" w:hanging="992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985"/>
        </w:tabs>
        <w:ind w:left="567" w:hanging="567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985"/>
        </w:tabs>
        <w:ind w:left="567" w:hanging="567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985"/>
        </w:tabs>
        <w:ind w:left="567" w:hanging="567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985"/>
        </w:tabs>
        <w:ind w:left="567" w:hanging="567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85"/>
        </w:tabs>
        <w:ind w:left="567" w:hanging="567"/>
      </w:pPr>
      <w:rPr>
        <w:rFonts w:hint="default"/>
      </w:rPr>
    </w:lvl>
  </w:abstractNum>
  <w:abstractNum w:abstractNumId="5" w15:restartNumberingAfterBreak="0">
    <w:nsid w:val="42A446A8"/>
    <w:multiLevelType w:val="hybridMultilevel"/>
    <w:tmpl w:val="986A9E94"/>
    <w:lvl w:ilvl="0" w:tplc="65D2C74C">
      <w:start w:val="1"/>
      <w:numFmt w:val="decimal"/>
      <w:lvlText w:val="%1."/>
      <w:lvlJc w:val="left"/>
      <w:pPr>
        <w:tabs>
          <w:tab w:val="num" w:pos="1474"/>
        </w:tabs>
        <w:ind w:left="1474" w:hanging="340"/>
      </w:pPr>
      <w:rPr>
        <w:rFonts w:ascii="Arial" w:hAnsi="Arial" w:hint="default"/>
        <w:b/>
        <w:i w:val="0"/>
        <w:color w:val="auto"/>
        <w:sz w:val="22"/>
        <w:szCs w:val="22"/>
      </w:rPr>
    </w:lvl>
    <w:lvl w:ilvl="1" w:tplc="08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5CF32CAD"/>
    <w:multiLevelType w:val="hybridMultilevel"/>
    <w:tmpl w:val="3BD48362"/>
    <w:lvl w:ilvl="0" w:tplc="A91872A2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333399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8276A30"/>
    <w:multiLevelType w:val="hybridMultilevel"/>
    <w:tmpl w:val="DFDEE67E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723B24E7"/>
    <w:multiLevelType w:val="multilevel"/>
    <w:tmpl w:val="77F0C982"/>
    <w:styleLink w:val="StyleBulleted9ptIndigo"/>
    <w:lvl w:ilvl="0">
      <w:start w:val="1"/>
      <w:numFmt w:val="bullet"/>
      <w:lvlText w:val=""/>
      <w:lvlJc w:val="left"/>
      <w:pPr>
        <w:tabs>
          <w:tab w:val="num" w:pos="1474"/>
        </w:tabs>
        <w:ind w:left="1474" w:hanging="340"/>
      </w:pPr>
      <w:rPr>
        <w:rFonts w:ascii="Symbol" w:hAnsi="Symbol" w:hint="default"/>
        <w:color w:val="333399"/>
        <w:sz w:val="18"/>
      </w:rPr>
    </w:lvl>
    <w:lvl w:ilvl="1">
      <w:start w:val="1"/>
      <w:numFmt w:val="bullet"/>
      <w:lvlText w:val="o"/>
      <w:lvlJc w:val="left"/>
      <w:pPr>
        <w:tabs>
          <w:tab w:val="num" w:pos="2574"/>
        </w:tabs>
        <w:ind w:left="257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3294"/>
        </w:tabs>
        <w:ind w:left="329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4014"/>
        </w:tabs>
        <w:ind w:left="401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734"/>
        </w:tabs>
        <w:ind w:left="473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454"/>
        </w:tabs>
        <w:ind w:left="545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6174"/>
        </w:tabs>
        <w:ind w:left="617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894"/>
        </w:tabs>
        <w:ind w:left="689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614"/>
        </w:tabs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777926DA"/>
    <w:multiLevelType w:val="multilevel"/>
    <w:tmpl w:val="087E25A8"/>
    <w:lvl w:ilvl="0">
      <w:start w:val="1"/>
      <w:numFmt w:val="bullet"/>
      <w:pStyle w:val="Bullet"/>
      <w:lvlText w:val=""/>
      <w:lvlJc w:val="left"/>
      <w:pPr>
        <w:ind w:left="340" w:hanging="340"/>
      </w:pPr>
      <w:rPr>
        <w:rFonts w:ascii="Symbol" w:hAnsi="Symbol" w:hint="default"/>
        <w:color w:val="333399"/>
        <w:sz w:val="18"/>
      </w:rPr>
    </w:lvl>
    <w:lvl w:ilvl="1">
      <w:start w:val="1"/>
      <w:numFmt w:val="bullet"/>
      <w:lvlText w:val="o"/>
      <w:lvlJc w:val="left"/>
      <w:pPr>
        <w:ind w:left="680" w:hanging="34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"/>
  </w:num>
  <w:num w:numId="4">
    <w:abstractNumId w:val="4"/>
  </w:num>
  <w:num w:numId="5">
    <w:abstractNumId w:val="0"/>
  </w:num>
  <w:num w:numId="6">
    <w:abstractNumId w:val="1"/>
  </w:num>
  <w:num w:numId="7">
    <w:abstractNumId w:val="2"/>
  </w:num>
  <w:num w:numId="8">
    <w:abstractNumId w:val="4"/>
  </w:num>
  <w:num w:numId="9">
    <w:abstractNumId w:val="4"/>
  </w:num>
  <w:num w:numId="10">
    <w:abstractNumId w:val="4"/>
  </w:num>
  <w:num w:numId="11">
    <w:abstractNumId w:val="4"/>
  </w:num>
  <w:num w:numId="12">
    <w:abstractNumId w:val="0"/>
  </w:num>
  <w:num w:numId="13">
    <w:abstractNumId w:val="1"/>
  </w:num>
  <w:num w:numId="14">
    <w:abstractNumId w:val="2"/>
  </w:num>
  <w:num w:numId="15">
    <w:abstractNumId w:val="4"/>
  </w:num>
  <w:num w:numId="16">
    <w:abstractNumId w:val="4"/>
  </w:num>
  <w:num w:numId="17">
    <w:abstractNumId w:val="4"/>
  </w:num>
  <w:num w:numId="18">
    <w:abstractNumId w:val="4"/>
  </w:num>
  <w:num w:numId="19">
    <w:abstractNumId w:val="0"/>
  </w:num>
  <w:num w:numId="20">
    <w:abstractNumId w:val="1"/>
  </w:num>
  <w:num w:numId="21">
    <w:abstractNumId w:val="2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0"/>
  </w:num>
  <w:num w:numId="27">
    <w:abstractNumId w:val="1"/>
  </w:num>
  <w:num w:numId="28">
    <w:abstractNumId w:val="2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0"/>
  </w:num>
  <w:num w:numId="34">
    <w:abstractNumId w:val="1"/>
  </w:num>
  <w:num w:numId="35">
    <w:abstractNumId w:val="2"/>
  </w:num>
  <w:num w:numId="36">
    <w:abstractNumId w:val="9"/>
  </w:num>
  <w:num w:numId="37">
    <w:abstractNumId w:val="7"/>
  </w:num>
  <w:num w:numId="38">
    <w:abstractNumId w:val="6"/>
  </w:num>
  <w:num w:numId="39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embedTrueTypeFonts/>
  <w:hideSpellingErrors/>
  <w:hideGrammaticalErrors/>
  <w:proofState w:spelling="clean" w:grammar="clean"/>
  <w:attachedTemplate r:id="rId1"/>
  <w:stylePaneFormatFilter w:val="3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720"/>
  <w:drawingGridHorizontalSpacing w:val="110"/>
  <w:displayHorizontalDrawingGridEvery w:val="2"/>
  <w:characterSpacingControl w:val="doNotCompress"/>
  <w:hdrShapeDefaults>
    <o:shapedefaults v:ext="edit" spidmax="2050" fill="f" fillcolor="#ff9" strokecolor="#c80000">
      <v:fill color="#ff9" on="f"/>
      <v:stroke color="#c80000" weight="1pt"/>
      <v:textbox inset=".5mm,.5mm,.5mm,.5mm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175D"/>
    <w:rsid w:val="000007B2"/>
    <w:rsid w:val="0000163D"/>
    <w:rsid w:val="0000255A"/>
    <w:rsid w:val="00002B0C"/>
    <w:rsid w:val="00002CB4"/>
    <w:rsid w:val="00003DD7"/>
    <w:rsid w:val="00004769"/>
    <w:rsid w:val="000051BE"/>
    <w:rsid w:val="000053C3"/>
    <w:rsid w:val="00005CE8"/>
    <w:rsid w:val="00006618"/>
    <w:rsid w:val="00007943"/>
    <w:rsid w:val="00007F97"/>
    <w:rsid w:val="000133DA"/>
    <w:rsid w:val="00013464"/>
    <w:rsid w:val="000134E6"/>
    <w:rsid w:val="00013D07"/>
    <w:rsid w:val="00013D70"/>
    <w:rsid w:val="000143BF"/>
    <w:rsid w:val="00014BFC"/>
    <w:rsid w:val="00015342"/>
    <w:rsid w:val="00015886"/>
    <w:rsid w:val="000165CB"/>
    <w:rsid w:val="00017AE5"/>
    <w:rsid w:val="00020884"/>
    <w:rsid w:val="00021578"/>
    <w:rsid w:val="000215BC"/>
    <w:rsid w:val="000221D3"/>
    <w:rsid w:val="00022A70"/>
    <w:rsid w:val="00022DB3"/>
    <w:rsid w:val="00024AE8"/>
    <w:rsid w:val="0002508A"/>
    <w:rsid w:val="000254C7"/>
    <w:rsid w:val="00027608"/>
    <w:rsid w:val="00030341"/>
    <w:rsid w:val="0003226A"/>
    <w:rsid w:val="00032CC2"/>
    <w:rsid w:val="0003327C"/>
    <w:rsid w:val="00033507"/>
    <w:rsid w:val="000337F7"/>
    <w:rsid w:val="0003392C"/>
    <w:rsid w:val="00036B88"/>
    <w:rsid w:val="00037367"/>
    <w:rsid w:val="0003760F"/>
    <w:rsid w:val="00037B1B"/>
    <w:rsid w:val="0004081C"/>
    <w:rsid w:val="00042CAA"/>
    <w:rsid w:val="000433F1"/>
    <w:rsid w:val="000441EA"/>
    <w:rsid w:val="00044607"/>
    <w:rsid w:val="00045126"/>
    <w:rsid w:val="000528D2"/>
    <w:rsid w:val="0005444F"/>
    <w:rsid w:val="0005455E"/>
    <w:rsid w:val="00056CE8"/>
    <w:rsid w:val="00057110"/>
    <w:rsid w:val="00060558"/>
    <w:rsid w:val="0006128F"/>
    <w:rsid w:val="00061EFC"/>
    <w:rsid w:val="0006224D"/>
    <w:rsid w:val="000625D0"/>
    <w:rsid w:val="00062BAE"/>
    <w:rsid w:val="000632D9"/>
    <w:rsid w:val="00063E0B"/>
    <w:rsid w:val="00064368"/>
    <w:rsid w:val="0006539F"/>
    <w:rsid w:val="0007055A"/>
    <w:rsid w:val="000708CF"/>
    <w:rsid w:val="00070A6C"/>
    <w:rsid w:val="00070C65"/>
    <w:rsid w:val="00070FE4"/>
    <w:rsid w:val="00072ED7"/>
    <w:rsid w:val="00076AF4"/>
    <w:rsid w:val="000776C0"/>
    <w:rsid w:val="00077977"/>
    <w:rsid w:val="0008015E"/>
    <w:rsid w:val="0008018C"/>
    <w:rsid w:val="000806ED"/>
    <w:rsid w:val="00081687"/>
    <w:rsid w:val="00084FAA"/>
    <w:rsid w:val="000854DA"/>
    <w:rsid w:val="00085F03"/>
    <w:rsid w:val="00085FC6"/>
    <w:rsid w:val="00086098"/>
    <w:rsid w:val="00086FB8"/>
    <w:rsid w:val="0009167B"/>
    <w:rsid w:val="00091D75"/>
    <w:rsid w:val="00092DB1"/>
    <w:rsid w:val="00093AAE"/>
    <w:rsid w:val="000958D7"/>
    <w:rsid w:val="00097221"/>
    <w:rsid w:val="00097479"/>
    <w:rsid w:val="000A0D23"/>
    <w:rsid w:val="000A14C6"/>
    <w:rsid w:val="000A16BA"/>
    <w:rsid w:val="000A1B22"/>
    <w:rsid w:val="000A20CF"/>
    <w:rsid w:val="000A316E"/>
    <w:rsid w:val="000A55E7"/>
    <w:rsid w:val="000A65A4"/>
    <w:rsid w:val="000A6806"/>
    <w:rsid w:val="000A7A6B"/>
    <w:rsid w:val="000A7C0A"/>
    <w:rsid w:val="000B02B2"/>
    <w:rsid w:val="000B0663"/>
    <w:rsid w:val="000B1A3B"/>
    <w:rsid w:val="000B20C9"/>
    <w:rsid w:val="000B3115"/>
    <w:rsid w:val="000B4557"/>
    <w:rsid w:val="000B4764"/>
    <w:rsid w:val="000B4AA7"/>
    <w:rsid w:val="000B4C64"/>
    <w:rsid w:val="000B516B"/>
    <w:rsid w:val="000B5416"/>
    <w:rsid w:val="000B568C"/>
    <w:rsid w:val="000B57B9"/>
    <w:rsid w:val="000B611B"/>
    <w:rsid w:val="000B6F61"/>
    <w:rsid w:val="000C0896"/>
    <w:rsid w:val="000C1A27"/>
    <w:rsid w:val="000C1EF6"/>
    <w:rsid w:val="000C4525"/>
    <w:rsid w:val="000C48D0"/>
    <w:rsid w:val="000C57D3"/>
    <w:rsid w:val="000C5C5C"/>
    <w:rsid w:val="000C6153"/>
    <w:rsid w:val="000C6D43"/>
    <w:rsid w:val="000C7915"/>
    <w:rsid w:val="000D055B"/>
    <w:rsid w:val="000D07EC"/>
    <w:rsid w:val="000D0AB8"/>
    <w:rsid w:val="000D0DCF"/>
    <w:rsid w:val="000D12A9"/>
    <w:rsid w:val="000D2041"/>
    <w:rsid w:val="000D23BA"/>
    <w:rsid w:val="000D2B48"/>
    <w:rsid w:val="000D2F09"/>
    <w:rsid w:val="000D4686"/>
    <w:rsid w:val="000D55B2"/>
    <w:rsid w:val="000D5CFC"/>
    <w:rsid w:val="000D75F8"/>
    <w:rsid w:val="000E020C"/>
    <w:rsid w:val="000E05EC"/>
    <w:rsid w:val="000E077B"/>
    <w:rsid w:val="000E11C3"/>
    <w:rsid w:val="000E220C"/>
    <w:rsid w:val="000E26DD"/>
    <w:rsid w:val="000E31D2"/>
    <w:rsid w:val="000E528D"/>
    <w:rsid w:val="000E5AB4"/>
    <w:rsid w:val="000E65BE"/>
    <w:rsid w:val="000E6817"/>
    <w:rsid w:val="000F01CB"/>
    <w:rsid w:val="000F0394"/>
    <w:rsid w:val="000F18F1"/>
    <w:rsid w:val="000F406E"/>
    <w:rsid w:val="000F4FEC"/>
    <w:rsid w:val="000F55AE"/>
    <w:rsid w:val="000F6346"/>
    <w:rsid w:val="0010055A"/>
    <w:rsid w:val="001007C3"/>
    <w:rsid w:val="00100907"/>
    <w:rsid w:val="00101815"/>
    <w:rsid w:val="00101934"/>
    <w:rsid w:val="0010340C"/>
    <w:rsid w:val="00104444"/>
    <w:rsid w:val="001060B1"/>
    <w:rsid w:val="00107812"/>
    <w:rsid w:val="00107C8A"/>
    <w:rsid w:val="0011176E"/>
    <w:rsid w:val="00111DB1"/>
    <w:rsid w:val="00116A71"/>
    <w:rsid w:val="0012094B"/>
    <w:rsid w:val="0012240D"/>
    <w:rsid w:val="001233C9"/>
    <w:rsid w:val="00124573"/>
    <w:rsid w:val="001245D7"/>
    <w:rsid w:val="0012601F"/>
    <w:rsid w:val="0012697F"/>
    <w:rsid w:val="00126C7C"/>
    <w:rsid w:val="001270ED"/>
    <w:rsid w:val="0012791E"/>
    <w:rsid w:val="00127F96"/>
    <w:rsid w:val="001300C8"/>
    <w:rsid w:val="0013109D"/>
    <w:rsid w:val="00131F56"/>
    <w:rsid w:val="00132323"/>
    <w:rsid w:val="001336DD"/>
    <w:rsid w:val="00133AA9"/>
    <w:rsid w:val="00133DCA"/>
    <w:rsid w:val="00134868"/>
    <w:rsid w:val="00134E2F"/>
    <w:rsid w:val="001350F6"/>
    <w:rsid w:val="0013566F"/>
    <w:rsid w:val="00137842"/>
    <w:rsid w:val="00137BCB"/>
    <w:rsid w:val="00137BCE"/>
    <w:rsid w:val="0014089E"/>
    <w:rsid w:val="00140CAF"/>
    <w:rsid w:val="001415DA"/>
    <w:rsid w:val="00144E94"/>
    <w:rsid w:val="00145296"/>
    <w:rsid w:val="00147281"/>
    <w:rsid w:val="00150600"/>
    <w:rsid w:val="00150837"/>
    <w:rsid w:val="0015235E"/>
    <w:rsid w:val="0015283B"/>
    <w:rsid w:val="001545A2"/>
    <w:rsid w:val="00154724"/>
    <w:rsid w:val="00155800"/>
    <w:rsid w:val="00156003"/>
    <w:rsid w:val="001619B0"/>
    <w:rsid w:val="00161B31"/>
    <w:rsid w:val="001627B8"/>
    <w:rsid w:val="001632B5"/>
    <w:rsid w:val="00166792"/>
    <w:rsid w:val="001703C5"/>
    <w:rsid w:val="00172751"/>
    <w:rsid w:val="0017291E"/>
    <w:rsid w:val="001730C4"/>
    <w:rsid w:val="001736C6"/>
    <w:rsid w:val="00173D19"/>
    <w:rsid w:val="001807B2"/>
    <w:rsid w:val="00180A1A"/>
    <w:rsid w:val="00181903"/>
    <w:rsid w:val="00181C21"/>
    <w:rsid w:val="0018230F"/>
    <w:rsid w:val="00183640"/>
    <w:rsid w:val="00184232"/>
    <w:rsid w:val="0018498B"/>
    <w:rsid w:val="001851B9"/>
    <w:rsid w:val="00185520"/>
    <w:rsid w:val="00185C11"/>
    <w:rsid w:val="00185E10"/>
    <w:rsid w:val="001903DA"/>
    <w:rsid w:val="001906BB"/>
    <w:rsid w:val="00191B5E"/>
    <w:rsid w:val="00192738"/>
    <w:rsid w:val="0019274A"/>
    <w:rsid w:val="00193421"/>
    <w:rsid w:val="001938C8"/>
    <w:rsid w:val="00193FA4"/>
    <w:rsid w:val="0019712A"/>
    <w:rsid w:val="00197590"/>
    <w:rsid w:val="001A0011"/>
    <w:rsid w:val="001A02C0"/>
    <w:rsid w:val="001A04C8"/>
    <w:rsid w:val="001A0FE8"/>
    <w:rsid w:val="001A2F7C"/>
    <w:rsid w:val="001A3F50"/>
    <w:rsid w:val="001A49AE"/>
    <w:rsid w:val="001A4F22"/>
    <w:rsid w:val="001A4FE4"/>
    <w:rsid w:val="001A5A4E"/>
    <w:rsid w:val="001A5A9C"/>
    <w:rsid w:val="001A5C3B"/>
    <w:rsid w:val="001A628E"/>
    <w:rsid w:val="001A6480"/>
    <w:rsid w:val="001B101F"/>
    <w:rsid w:val="001B14C4"/>
    <w:rsid w:val="001B1C8C"/>
    <w:rsid w:val="001B244C"/>
    <w:rsid w:val="001B4304"/>
    <w:rsid w:val="001B63DA"/>
    <w:rsid w:val="001B70B3"/>
    <w:rsid w:val="001C167D"/>
    <w:rsid w:val="001C1A30"/>
    <w:rsid w:val="001C2011"/>
    <w:rsid w:val="001C2E17"/>
    <w:rsid w:val="001C2EEA"/>
    <w:rsid w:val="001C3B4C"/>
    <w:rsid w:val="001C47B5"/>
    <w:rsid w:val="001C4C1A"/>
    <w:rsid w:val="001C57E3"/>
    <w:rsid w:val="001C59AE"/>
    <w:rsid w:val="001C673A"/>
    <w:rsid w:val="001C7DE8"/>
    <w:rsid w:val="001D0A00"/>
    <w:rsid w:val="001D1703"/>
    <w:rsid w:val="001D171D"/>
    <w:rsid w:val="001D2006"/>
    <w:rsid w:val="001D43E7"/>
    <w:rsid w:val="001D5191"/>
    <w:rsid w:val="001D5BAB"/>
    <w:rsid w:val="001D5C17"/>
    <w:rsid w:val="001D707F"/>
    <w:rsid w:val="001E3026"/>
    <w:rsid w:val="001E3278"/>
    <w:rsid w:val="001E3A79"/>
    <w:rsid w:val="001E3EA3"/>
    <w:rsid w:val="001E469C"/>
    <w:rsid w:val="001E47CE"/>
    <w:rsid w:val="001E4E13"/>
    <w:rsid w:val="001E56C5"/>
    <w:rsid w:val="001E784B"/>
    <w:rsid w:val="001F0E25"/>
    <w:rsid w:val="001F11BD"/>
    <w:rsid w:val="001F174E"/>
    <w:rsid w:val="001F1D87"/>
    <w:rsid w:val="001F312C"/>
    <w:rsid w:val="00201302"/>
    <w:rsid w:val="002018CB"/>
    <w:rsid w:val="0020355E"/>
    <w:rsid w:val="00203AD6"/>
    <w:rsid w:val="002069B4"/>
    <w:rsid w:val="00207630"/>
    <w:rsid w:val="00207C84"/>
    <w:rsid w:val="00207EEC"/>
    <w:rsid w:val="00211375"/>
    <w:rsid w:val="002119D2"/>
    <w:rsid w:val="00211A1B"/>
    <w:rsid w:val="002161E6"/>
    <w:rsid w:val="002163A1"/>
    <w:rsid w:val="00216763"/>
    <w:rsid w:val="00216C4E"/>
    <w:rsid w:val="00216C56"/>
    <w:rsid w:val="00216D56"/>
    <w:rsid w:val="00216F46"/>
    <w:rsid w:val="00217594"/>
    <w:rsid w:val="002178DC"/>
    <w:rsid w:val="002210FD"/>
    <w:rsid w:val="002213D3"/>
    <w:rsid w:val="00223540"/>
    <w:rsid w:val="00223BE8"/>
    <w:rsid w:val="0022462B"/>
    <w:rsid w:val="00225259"/>
    <w:rsid w:val="00225A4C"/>
    <w:rsid w:val="00226089"/>
    <w:rsid w:val="002261FA"/>
    <w:rsid w:val="0022636B"/>
    <w:rsid w:val="00226FEC"/>
    <w:rsid w:val="00227629"/>
    <w:rsid w:val="002300F2"/>
    <w:rsid w:val="002301EC"/>
    <w:rsid w:val="00230EC7"/>
    <w:rsid w:val="00234C11"/>
    <w:rsid w:val="00234C14"/>
    <w:rsid w:val="00235EE2"/>
    <w:rsid w:val="0023733F"/>
    <w:rsid w:val="0023780E"/>
    <w:rsid w:val="00240197"/>
    <w:rsid w:val="00240DA9"/>
    <w:rsid w:val="00241439"/>
    <w:rsid w:val="0024167C"/>
    <w:rsid w:val="00241DAA"/>
    <w:rsid w:val="002423F0"/>
    <w:rsid w:val="002428D6"/>
    <w:rsid w:val="00244B6D"/>
    <w:rsid w:val="00246B53"/>
    <w:rsid w:val="00247E2A"/>
    <w:rsid w:val="002504E5"/>
    <w:rsid w:val="00251B9A"/>
    <w:rsid w:val="00251F95"/>
    <w:rsid w:val="0025227A"/>
    <w:rsid w:val="0025327A"/>
    <w:rsid w:val="00254987"/>
    <w:rsid w:val="00255863"/>
    <w:rsid w:val="00255E8C"/>
    <w:rsid w:val="00257612"/>
    <w:rsid w:val="00261263"/>
    <w:rsid w:val="00262106"/>
    <w:rsid w:val="002626B5"/>
    <w:rsid w:val="00262A43"/>
    <w:rsid w:val="00262CFD"/>
    <w:rsid w:val="00263535"/>
    <w:rsid w:val="002657C6"/>
    <w:rsid w:val="002666D9"/>
    <w:rsid w:val="002668D9"/>
    <w:rsid w:val="00267992"/>
    <w:rsid w:val="00267C07"/>
    <w:rsid w:val="00270085"/>
    <w:rsid w:val="00272639"/>
    <w:rsid w:val="0027356E"/>
    <w:rsid w:val="002737A8"/>
    <w:rsid w:val="0027408B"/>
    <w:rsid w:val="00274FA4"/>
    <w:rsid w:val="002754A5"/>
    <w:rsid w:val="00280749"/>
    <w:rsid w:val="00280AC3"/>
    <w:rsid w:val="00281BD0"/>
    <w:rsid w:val="002826E9"/>
    <w:rsid w:val="00282F14"/>
    <w:rsid w:val="00284106"/>
    <w:rsid w:val="00284EB8"/>
    <w:rsid w:val="00284FA2"/>
    <w:rsid w:val="00285704"/>
    <w:rsid w:val="00285D9E"/>
    <w:rsid w:val="00285EAE"/>
    <w:rsid w:val="00286126"/>
    <w:rsid w:val="00290990"/>
    <w:rsid w:val="0029109C"/>
    <w:rsid w:val="0029191B"/>
    <w:rsid w:val="002928FB"/>
    <w:rsid w:val="00293205"/>
    <w:rsid w:val="00293A99"/>
    <w:rsid w:val="00293D47"/>
    <w:rsid w:val="00294057"/>
    <w:rsid w:val="00295430"/>
    <w:rsid w:val="002A0D83"/>
    <w:rsid w:val="002A23A5"/>
    <w:rsid w:val="002A3887"/>
    <w:rsid w:val="002A671D"/>
    <w:rsid w:val="002A72C8"/>
    <w:rsid w:val="002A7B33"/>
    <w:rsid w:val="002A7DD4"/>
    <w:rsid w:val="002B6010"/>
    <w:rsid w:val="002C0B20"/>
    <w:rsid w:val="002C144A"/>
    <w:rsid w:val="002C4986"/>
    <w:rsid w:val="002C7AB7"/>
    <w:rsid w:val="002D0B6F"/>
    <w:rsid w:val="002D1A33"/>
    <w:rsid w:val="002D1A5B"/>
    <w:rsid w:val="002D2FE9"/>
    <w:rsid w:val="002D3382"/>
    <w:rsid w:val="002D356B"/>
    <w:rsid w:val="002D38FF"/>
    <w:rsid w:val="002D3C20"/>
    <w:rsid w:val="002D3F69"/>
    <w:rsid w:val="002D4510"/>
    <w:rsid w:val="002D4619"/>
    <w:rsid w:val="002D5829"/>
    <w:rsid w:val="002E0006"/>
    <w:rsid w:val="002E0162"/>
    <w:rsid w:val="002E0CF0"/>
    <w:rsid w:val="002E2709"/>
    <w:rsid w:val="002E523F"/>
    <w:rsid w:val="002E58E0"/>
    <w:rsid w:val="002E5BDB"/>
    <w:rsid w:val="002E7925"/>
    <w:rsid w:val="002F13A1"/>
    <w:rsid w:val="002F1840"/>
    <w:rsid w:val="002F1B0E"/>
    <w:rsid w:val="002F1CF5"/>
    <w:rsid w:val="002F26BC"/>
    <w:rsid w:val="002F2879"/>
    <w:rsid w:val="002F3EA2"/>
    <w:rsid w:val="002F3FBF"/>
    <w:rsid w:val="002F459C"/>
    <w:rsid w:val="002F5EF2"/>
    <w:rsid w:val="002F6CCF"/>
    <w:rsid w:val="002F7177"/>
    <w:rsid w:val="0030019F"/>
    <w:rsid w:val="00301C16"/>
    <w:rsid w:val="0030228E"/>
    <w:rsid w:val="0030406D"/>
    <w:rsid w:val="0030465D"/>
    <w:rsid w:val="00304DCD"/>
    <w:rsid w:val="00307485"/>
    <w:rsid w:val="00307629"/>
    <w:rsid w:val="003117CC"/>
    <w:rsid w:val="00311F0C"/>
    <w:rsid w:val="003123B2"/>
    <w:rsid w:val="003135CB"/>
    <w:rsid w:val="00313CEC"/>
    <w:rsid w:val="00314646"/>
    <w:rsid w:val="00315286"/>
    <w:rsid w:val="0031538C"/>
    <w:rsid w:val="003154F6"/>
    <w:rsid w:val="0031688B"/>
    <w:rsid w:val="00317070"/>
    <w:rsid w:val="00317709"/>
    <w:rsid w:val="00317B80"/>
    <w:rsid w:val="00320744"/>
    <w:rsid w:val="00321033"/>
    <w:rsid w:val="00321ACD"/>
    <w:rsid w:val="00321CC5"/>
    <w:rsid w:val="00322B51"/>
    <w:rsid w:val="003238DB"/>
    <w:rsid w:val="00324550"/>
    <w:rsid w:val="00325168"/>
    <w:rsid w:val="0032680D"/>
    <w:rsid w:val="00326AC4"/>
    <w:rsid w:val="00330334"/>
    <w:rsid w:val="003344D6"/>
    <w:rsid w:val="00335BDB"/>
    <w:rsid w:val="00335BEE"/>
    <w:rsid w:val="00337957"/>
    <w:rsid w:val="003401FC"/>
    <w:rsid w:val="0034232B"/>
    <w:rsid w:val="00343382"/>
    <w:rsid w:val="00345DF1"/>
    <w:rsid w:val="00347E40"/>
    <w:rsid w:val="00350034"/>
    <w:rsid w:val="003506B2"/>
    <w:rsid w:val="00350CE3"/>
    <w:rsid w:val="00351115"/>
    <w:rsid w:val="0035176A"/>
    <w:rsid w:val="00351E4D"/>
    <w:rsid w:val="003523C6"/>
    <w:rsid w:val="00352EF5"/>
    <w:rsid w:val="003530CC"/>
    <w:rsid w:val="003563D7"/>
    <w:rsid w:val="0035722A"/>
    <w:rsid w:val="00357C46"/>
    <w:rsid w:val="00360099"/>
    <w:rsid w:val="003606D2"/>
    <w:rsid w:val="0036085E"/>
    <w:rsid w:val="00361A7E"/>
    <w:rsid w:val="00361C29"/>
    <w:rsid w:val="00365964"/>
    <w:rsid w:val="00366578"/>
    <w:rsid w:val="003675B5"/>
    <w:rsid w:val="003701FB"/>
    <w:rsid w:val="0037049B"/>
    <w:rsid w:val="00373C5B"/>
    <w:rsid w:val="0037414D"/>
    <w:rsid w:val="003778A6"/>
    <w:rsid w:val="003801C7"/>
    <w:rsid w:val="00380719"/>
    <w:rsid w:val="00382089"/>
    <w:rsid w:val="00382D32"/>
    <w:rsid w:val="00383D6D"/>
    <w:rsid w:val="00384712"/>
    <w:rsid w:val="00385287"/>
    <w:rsid w:val="00385DE4"/>
    <w:rsid w:val="003867EC"/>
    <w:rsid w:val="00386892"/>
    <w:rsid w:val="003908B2"/>
    <w:rsid w:val="00390DC6"/>
    <w:rsid w:val="00392F88"/>
    <w:rsid w:val="00393FBE"/>
    <w:rsid w:val="0039675F"/>
    <w:rsid w:val="00397139"/>
    <w:rsid w:val="00397A69"/>
    <w:rsid w:val="003A0E2F"/>
    <w:rsid w:val="003A2092"/>
    <w:rsid w:val="003A3C77"/>
    <w:rsid w:val="003A4F4D"/>
    <w:rsid w:val="003A5DB6"/>
    <w:rsid w:val="003A68DD"/>
    <w:rsid w:val="003B03E6"/>
    <w:rsid w:val="003B1A9B"/>
    <w:rsid w:val="003B3299"/>
    <w:rsid w:val="003B45D0"/>
    <w:rsid w:val="003B4C70"/>
    <w:rsid w:val="003B4D5F"/>
    <w:rsid w:val="003B58B4"/>
    <w:rsid w:val="003B5C75"/>
    <w:rsid w:val="003B65B8"/>
    <w:rsid w:val="003C0AAD"/>
    <w:rsid w:val="003C0F66"/>
    <w:rsid w:val="003C145C"/>
    <w:rsid w:val="003C3ED5"/>
    <w:rsid w:val="003C3FCF"/>
    <w:rsid w:val="003C48D6"/>
    <w:rsid w:val="003C6976"/>
    <w:rsid w:val="003C7124"/>
    <w:rsid w:val="003D06AE"/>
    <w:rsid w:val="003D35CC"/>
    <w:rsid w:val="003D3AE4"/>
    <w:rsid w:val="003D3BB0"/>
    <w:rsid w:val="003D3DF6"/>
    <w:rsid w:val="003D43EF"/>
    <w:rsid w:val="003D4EF5"/>
    <w:rsid w:val="003D691E"/>
    <w:rsid w:val="003D73AA"/>
    <w:rsid w:val="003D748B"/>
    <w:rsid w:val="003E15D1"/>
    <w:rsid w:val="003E193A"/>
    <w:rsid w:val="003E2E59"/>
    <w:rsid w:val="003E325A"/>
    <w:rsid w:val="003E53FE"/>
    <w:rsid w:val="003E612E"/>
    <w:rsid w:val="003E6844"/>
    <w:rsid w:val="003F2009"/>
    <w:rsid w:val="003F2C1D"/>
    <w:rsid w:val="003F2EC9"/>
    <w:rsid w:val="003F440C"/>
    <w:rsid w:val="003F6B2E"/>
    <w:rsid w:val="003F73B0"/>
    <w:rsid w:val="004000C0"/>
    <w:rsid w:val="0040044B"/>
    <w:rsid w:val="0040072E"/>
    <w:rsid w:val="004011B3"/>
    <w:rsid w:val="004015ED"/>
    <w:rsid w:val="00401FC8"/>
    <w:rsid w:val="00402B91"/>
    <w:rsid w:val="0040367C"/>
    <w:rsid w:val="00403DCC"/>
    <w:rsid w:val="00404553"/>
    <w:rsid w:val="004059AC"/>
    <w:rsid w:val="00410011"/>
    <w:rsid w:val="00410A1B"/>
    <w:rsid w:val="00411A5F"/>
    <w:rsid w:val="00412AD2"/>
    <w:rsid w:val="0041362F"/>
    <w:rsid w:val="004143D4"/>
    <w:rsid w:val="00414D34"/>
    <w:rsid w:val="00414DE8"/>
    <w:rsid w:val="00415170"/>
    <w:rsid w:val="004163CA"/>
    <w:rsid w:val="00416600"/>
    <w:rsid w:val="004166A2"/>
    <w:rsid w:val="00416CD0"/>
    <w:rsid w:val="00416D30"/>
    <w:rsid w:val="00416D56"/>
    <w:rsid w:val="004176FD"/>
    <w:rsid w:val="00420F71"/>
    <w:rsid w:val="00422509"/>
    <w:rsid w:val="00422929"/>
    <w:rsid w:val="0042393B"/>
    <w:rsid w:val="00424982"/>
    <w:rsid w:val="00424B6A"/>
    <w:rsid w:val="00427A33"/>
    <w:rsid w:val="0043268C"/>
    <w:rsid w:val="0043278E"/>
    <w:rsid w:val="00433579"/>
    <w:rsid w:val="00434CB3"/>
    <w:rsid w:val="00435599"/>
    <w:rsid w:val="004355E6"/>
    <w:rsid w:val="00435B2D"/>
    <w:rsid w:val="00435BBE"/>
    <w:rsid w:val="00435C70"/>
    <w:rsid w:val="0043639E"/>
    <w:rsid w:val="00436407"/>
    <w:rsid w:val="00440391"/>
    <w:rsid w:val="004405F7"/>
    <w:rsid w:val="00440AA4"/>
    <w:rsid w:val="00440FC8"/>
    <w:rsid w:val="0044249E"/>
    <w:rsid w:val="00442C41"/>
    <w:rsid w:val="00442CB6"/>
    <w:rsid w:val="00442DA1"/>
    <w:rsid w:val="00445CB6"/>
    <w:rsid w:val="0044751B"/>
    <w:rsid w:val="00450652"/>
    <w:rsid w:val="004511D7"/>
    <w:rsid w:val="004515C9"/>
    <w:rsid w:val="00452247"/>
    <w:rsid w:val="00452828"/>
    <w:rsid w:val="004565DA"/>
    <w:rsid w:val="00457281"/>
    <w:rsid w:val="00457856"/>
    <w:rsid w:val="00460220"/>
    <w:rsid w:val="00460DC0"/>
    <w:rsid w:val="00462275"/>
    <w:rsid w:val="0046242C"/>
    <w:rsid w:val="0046293C"/>
    <w:rsid w:val="00464385"/>
    <w:rsid w:val="00465F7A"/>
    <w:rsid w:val="00466862"/>
    <w:rsid w:val="0046691A"/>
    <w:rsid w:val="00466DE2"/>
    <w:rsid w:val="00467327"/>
    <w:rsid w:val="004706A1"/>
    <w:rsid w:val="00470FD2"/>
    <w:rsid w:val="00471290"/>
    <w:rsid w:val="004724C9"/>
    <w:rsid w:val="00472F50"/>
    <w:rsid w:val="004736CA"/>
    <w:rsid w:val="004740EB"/>
    <w:rsid w:val="00474322"/>
    <w:rsid w:val="004768BB"/>
    <w:rsid w:val="00480CBA"/>
    <w:rsid w:val="004826AA"/>
    <w:rsid w:val="00482CD6"/>
    <w:rsid w:val="00484DAC"/>
    <w:rsid w:val="00485718"/>
    <w:rsid w:val="00486A5C"/>
    <w:rsid w:val="00487AE8"/>
    <w:rsid w:val="00490499"/>
    <w:rsid w:val="0049084B"/>
    <w:rsid w:val="00490BAA"/>
    <w:rsid w:val="00490E54"/>
    <w:rsid w:val="00491F06"/>
    <w:rsid w:val="00492365"/>
    <w:rsid w:val="004923B3"/>
    <w:rsid w:val="0049682E"/>
    <w:rsid w:val="004A1BD4"/>
    <w:rsid w:val="004A26F9"/>
    <w:rsid w:val="004A291F"/>
    <w:rsid w:val="004A2CE4"/>
    <w:rsid w:val="004A4259"/>
    <w:rsid w:val="004A4D5E"/>
    <w:rsid w:val="004A6CA0"/>
    <w:rsid w:val="004A71D3"/>
    <w:rsid w:val="004A7B30"/>
    <w:rsid w:val="004A7E9F"/>
    <w:rsid w:val="004B06D0"/>
    <w:rsid w:val="004B1C55"/>
    <w:rsid w:val="004B3E19"/>
    <w:rsid w:val="004B43D2"/>
    <w:rsid w:val="004B4927"/>
    <w:rsid w:val="004B5A02"/>
    <w:rsid w:val="004B5C15"/>
    <w:rsid w:val="004B624F"/>
    <w:rsid w:val="004B6825"/>
    <w:rsid w:val="004B7D79"/>
    <w:rsid w:val="004C0B36"/>
    <w:rsid w:val="004C1BEC"/>
    <w:rsid w:val="004C308C"/>
    <w:rsid w:val="004C3375"/>
    <w:rsid w:val="004C3B72"/>
    <w:rsid w:val="004C40F0"/>
    <w:rsid w:val="004C49C4"/>
    <w:rsid w:val="004C5DE9"/>
    <w:rsid w:val="004C72B0"/>
    <w:rsid w:val="004C7408"/>
    <w:rsid w:val="004D056B"/>
    <w:rsid w:val="004D05E2"/>
    <w:rsid w:val="004D132D"/>
    <w:rsid w:val="004D2018"/>
    <w:rsid w:val="004D335D"/>
    <w:rsid w:val="004D4218"/>
    <w:rsid w:val="004D4AA3"/>
    <w:rsid w:val="004D6F4A"/>
    <w:rsid w:val="004E0255"/>
    <w:rsid w:val="004E02D9"/>
    <w:rsid w:val="004E1105"/>
    <w:rsid w:val="004E1A91"/>
    <w:rsid w:val="004E1BA4"/>
    <w:rsid w:val="004E5AB4"/>
    <w:rsid w:val="004E5BB2"/>
    <w:rsid w:val="004F049F"/>
    <w:rsid w:val="004F04E6"/>
    <w:rsid w:val="004F11B5"/>
    <w:rsid w:val="004F1E8B"/>
    <w:rsid w:val="004F5458"/>
    <w:rsid w:val="004F5E97"/>
    <w:rsid w:val="004F7533"/>
    <w:rsid w:val="004F7700"/>
    <w:rsid w:val="004F7BAB"/>
    <w:rsid w:val="00500281"/>
    <w:rsid w:val="00502A0B"/>
    <w:rsid w:val="0050374A"/>
    <w:rsid w:val="005037A5"/>
    <w:rsid w:val="005048CD"/>
    <w:rsid w:val="00505155"/>
    <w:rsid w:val="00505E0B"/>
    <w:rsid w:val="00506C59"/>
    <w:rsid w:val="00507CCD"/>
    <w:rsid w:val="005117A8"/>
    <w:rsid w:val="005135D9"/>
    <w:rsid w:val="0051461C"/>
    <w:rsid w:val="00514B3A"/>
    <w:rsid w:val="005153D2"/>
    <w:rsid w:val="005155A4"/>
    <w:rsid w:val="00515AD2"/>
    <w:rsid w:val="005169BA"/>
    <w:rsid w:val="00517F22"/>
    <w:rsid w:val="00520A55"/>
    <w:rsid w:val="00520BCA"/>
    <w:rsid w:val="005216A3"/>
    <w:rsid w:val="00521AAB"/>
    <w:rsid w:val="0052284A"/>
    <w:rsid w:val="005245B1"/>
    <w:rsid w:val="00525E25"/>
    <w:rsid w:val="00527F3C"/>
    <w:rsid w:val="00530D24"/>
    <w:rsid w:val="00530E69"/>
    <w:rsid w:val="00531CD5"/>
    <w:rsid w:val="00531D42"/>
    <w:rsid w:val="0053208C"/>
    <w:rsid w:val="005363A3"/>
    <w:rsid w:val="005367BF"/>
    <w:rsid w:val="005369C4"/>
    <w:rsid w:val="00540716"/>
    <w:rsid w:val="00540801"/>
    <w:rsid w:val="005425AF"/>
    <w:rsid w:val="005428C6"/>
    <w:rsid w:val="0054310F"/>
    <w:rsid w:val="0054358D"/>
    <w:rsid w:val="00543602"/>
    <w:rsid w:val="00544ED6"/>
    <w:rsid w:val="00544FA2"/>
    <w:rsid w:val="00545BCC"/>
    <w:rsid w:val="005463D5"/>
    <w:rsid w:val="00546987"/>
    <w:rsid w:val="005471B6"/>
    <w:rsid w:val="0055170B"/>
    <w:rsid w:val="0055376D"/>
    <w:rsid w:val="00554C55"/>
    <w:rsid w:val="00555367"/>
    <w:rsid w:val="00556355"/>
    <w:rsid w:val="005564C1"/>
    <w:rsid w:val="00563C50"/>
    <w:rsid w:val="00564035"/>
    <w:rsid w:val="00564D10"/>
    <w:rsid w:val="00564E8E"/>
    <w:rsid w:val="0056602D"/>
    <w:rsid w:val="0056617D"/>
    <w:rsid w:val="0056664E"/>
    <w:rsid w:val="005673F0"/>
    <w:rsid w:val="005700F3"/>
    <w:rsid w:val="00570826"/>
    <w:rsid w:val="00570890"/>
    <w:rsid w:val="00571121"/>
    <w:rsid w:val="005722A7"/>
    <w:rsid w:val="00574189"/>
    <w:rsid w:val="00574636"/>
    <w:rsid w:val="00576651"/>
    <w:rsid w:val="00577313"/>
    <w:rsid w:val="005775F6"/>
    <w:rsid w:val="005805D7"/>
    <w:rsid w:val="00580A3A"/>
    <w:rsid w:val="00581293"/>
    <w:rsid w:val="00583293"/>
    <w:rsid w:val="00583ACD"/>
    <w:rsid w:val="00583BD5"/>
    <w:rsid w:val="00583C0A"/>
    <w:rsid w:val="0058420A"/>
    <w:rsid w:val="00585229"/>
    <w:rsid w:val="00587E7D"/>
    <w:rsid w:val="00587FEB"/>
    <w:rsid w:val="005904F7"/>
    <w:rsid w:val="0059092E"/>
    <w:rsid w:val="0059137B"/>
    <w:rsid w:val="00591F94"/>
    <w:rsid w:val="00592C38"/>
    <w:rsid w:val="00593F0C"/>
    <w:rsid w:val="00595374"/>
    <w:rsid w:val="0059617D"/>
    <w:rsid w:val="005A06AA"/>
    <w:rsid w:val="005A21E0"/>
    <w:rsid w:val="005A2C4D"/>
    <w:rsid w:val="005A4B7B"/>
    <w:rsid w:val="005A4D2A"/>
    <w:rsid w:val="005A5759"/>
    <w:rsid w:val="005A632D"/>
    <w:rsid w:val="005A697F"/>
    <w:rsid w:val="005A6E2A"/>
    <w:rsid w:val="005A7196"/>
    <w:rsid w:val="005B14A7"/>
    <w:rsid w:val="005B21BB"/>
    <w:rsid w:val="005B2957"/>
    <w:rsid w:val="005B2C3F"/>
    <w:rsid w:val="005B45A5"/>
    <w:rsid w:val="005B558C"/>
    <w:rsid w:val="005C0192"/>
    <w:rsid w:val="005C169A"/>
    <w:rsid w:val="005C3C45"/>
    <w:rsid w:val="005C425E"/>
    <w:rsid w:val="005C4CD2"/>
    <w:rsid w:val="005C4EA2"/>
    <w:rsid w:val="005C558E"/>
    <w:rsid w:val="005C7956"/>
    <w:rsid w:val="005C7DEB"/>
    <w:rsid w:val="005D005D"/>
    <w:rsid w:val="005D27B9"/>
    <w:rsid w:val="005D28B8"/>
    <w:rsid w:val="005D2CC2"/>
    <w:rsid w:val="005D3550"/>
    <w:rsid w:val="005D39D3"/>
    <w:rsid w:val="005D5123"/>
    <w:rsid w:val="005D5252"/>
    <w:rsid w:val="005D5F17"/>
    <w:rsid w:val="005D7346"/>
    <w:rsid w:val="005D7449"/>
    <w:rsid w:val="005E049D"/>
    <w:rsid w:val="005E073C"/>
    <w:rsid w:val="005E11B3"/>
    <w:rsid w:val="005E1A28"/>
    <w:rsid w:val="005E1F13"/>
    <w:rsid w:val="005E20F2"/>
    <w:rsid w:val="005E25D0"/>
    <w:rsid w:val="005E283C"/>
    <w:rsid w:val="005E35EC"/>
    <w:rsid w:val="005E48A6"/>
    <w:rsid w:val="005E518C"/>
    <w:rsid w:val="005E6BD2"/>
    <w:rsid w:val="005E729D"/>
    <w:rsid w:val="005E7416"/>
    <w:rsid w:val="005E77D5"/>
    <w:rsid w:val="005F2427"/>
    <w:rsid w:val="005F2C73"/>
    <w:rsid w:val="005F46B3"/>
    <w:rsid w:val="005F5A74"/>
    <w:rsid w:val="005F6835"/>
    <w:rsid w:val="005F6BAC"/>
    <w:rsid w:val="006000BB"/>
    <w:rsid w:val="006006FF"/>
    <w:rsid w:val="00600F4B"/>
    <w:rsid w:val="0060121B"/>
    <w:rsid w:val="006015B5"/>
    <w:rsid w:val="006020BA"/>
    <w:rsid w:val="00602AEE"/>
    <w:rsid w:val="00603474"/>
    <w:rsid w:val="00605A7E"/>
    <w:rsid w:val="00606223"/>
    <w:rsid w:val="00606C8D"/>
    <w:rsid w:val="00612460"/>
    <w:rsid w:val="006135AE"/>
    <w:rsid w:val="00613A4E"/>
    <w:rsid w:val="00614C11"/>
    <w:rsid w:val="00614FA5"/>
    <w:rsid w:val="006156B8"/>
    <w:rsid w:val="00617808"/>
    <w:rsid w:val="0062031B"/>
    <w:rsid w:val="00620E8A"/>
    <w:rsid w:val="00621A6B"/>
    <w:rsid w:val="00623390"/>
    <w:rsid w:val="00624A3F"/>
    <w:rsid w:val="00624EEC"/>
    <w:rsid w:val="00624F28"/>
    <w:rsid w:val="00625E88"/>
    <w:rsid w:val="00626976"/>
    <w:rsid w:val="00627E5E"/>
    <w:rsid w:val="00627F25"/>
    <w:rsid w:val="00631812"/>
    <w:rsid w:val="00632301"/>
    <w:rsid w:val="0063248C"/>
    <w:rsid w:val="00632B80"/>
    <w:rsid w:val="00633ECE"/>
    <w:rsid w:val="006343A1"/>
    <w:rsid w:val="006344AD"/>
    <w:rsid w:val="006349B0"/>
    <w:rsid w:val="006352F1"/>
    <w:rsid w:val="006360CC"/>
    <w:rsid w:val="0063683D"/>
    <w:rsid w:val="006409B4"/>
    <w:rsid w:val="00640ED6"/>
    <w:rsid w:val="00641ED1"/>
    <w:rsid w:val="006444F1"/>
    <w:rsid w:val="0064612F"/>
    <w:rsid w:val="0065114C"/>
    <w:rsid w:val="0065173B"/>
    <w:rsid w:val="0065183F"/>
    <w:rsid w:val="00651DDD"/>
    <w:rsid w:val="00652686"/>
    <w:rsid w:val="00653145"/>
    <w:rsid w:val="00654B41"/>
    <w:rsid w:val="0065502A"/>
    <w:rsid w:val="006552B1"/>
    <w:rsid w:val="006610E0"/>
    <w:rsid w:val="00661526"/>
    <w:rsid w:val="00661634"/>
    <w:rsid w:val="00661BC8"/>
    <w:rsid w:val="00664CB2"/>
    <w:rsid w:val="006651C1"/>
    <w:rsid w:val="0066523E"/>
    <w:rsid w:val="00665B21"/>
    <w:rsid w:val="00665EEB"/>
    <w:rsid w:val="00665F0B"/>
    <w:rsid w:val="0067088E"/>
    <w:rsid w:val="00670D02"/>
    <w:rsid w:val="006735D2"/>
    <w:rsid w:val="006738EC"/>
    <w:rsid w:val="00673BC4"/>
    <w:rsid w:val="00673F9C"/>
    <w:rsid w:val="00674427"/>
    <w:rsid w:val="00676135"/>
    <w:rsid w:val="00676736"/>
    <w:rsid w:val="006773B1"/>
    <w:rsid w:val="00680BFF"/>
    <w:rsid w:val="00680EE3"/>
    <w:rsid w:val="00681263"/>
    <w:rsid w:val="00681316"/>
    <w:rsid w:val="0068161E"/>
    <w:rsid w:val="00681FF4"/>
    <w:rsid w:val="00682252"/>
    <w:rsid w:val="00682336"/>
    <w:rsid w:val="00682661"/>
    <w:rsid w:val="00682B10"/>
    <w:rsid w:val="00684E7A"/>
    <w:rsid w:val="006916C4"/>
    <w:rsid w:val="0069175D"/>
    <w:rsid w:val="00691E58"/>
    <w:rsid w:val="00692597"/>
    <w:rsid w:val="0069268F"/>
    <w:rsid w:val="00693D0E"/>
    <w:rsid w:val="00694F0C"/>
    <w:rsid w:val="00695AB0"/>
    <w:rsid w:val="00695C9C"/>
    <w:rsid w:val="00697755"/>
    <w:rsid w:val="006977E7"/>
    <w:rsid w:val="006A02D0"/>
    <w:rsid w:val="006A19DA"/>
    <w:rsid w:val="006A27C4"/>
    <w:rsid w:val="006A51D5"/>
    <w:rsid w:val="006A543E"/>
    <w:rsid w:val="006A646C"/>
    <w:rsid w:val="006A7E38"/>
    <w:rsid w:val="006B0943"/>
    <w:rsid w:val="006B0CD8"/>
    <w:rsid w:val="006B2515"/>
    <w:rsid w:val="006B301E"/>
    <w:rsid w:val="006B366F"/>
    <w:rsid w:val="006B4FCE"/>
    <w:rsid w:val="006B618A"/>
    <w:rsid w:val="006B6EEB"/>
    <w:rsid w:val="006B7385"/>
    <w:rsid w:val="006C046B"/>
    <w:rsid w:val="006C0866"/>
    <w:rsid w:val="006C158A"/>
    <w:rsid w:val="006C34AC"/>
    <w:rsid w:val="006C4C6E"/>
    <w:rsid w:val="006D088B"/>
    <w:rsid w:val="006D0A44"/>
    <w:rsid w:val="006D10EC"/>
    <w:rsid w:val="006D1C3D"/>
    <w:rsid w:val="006D1EE2"/>
    <w:rsid w:val="006D2312"/>
    <w:rsid w:val="006D294B"/>
    <w:rsid w:val="006D2CD4"/>
    <w:rsid w:val="006D3127"/>
    <w:rsid w:val="006D3520"/>
    <w:rsid w:val="006D4088"/>
    <w:rsid w:val="006D4B1B"/>
    <w:rsid w:val="006D54B2"/>
    <w:rsid w:val="006D5BCD"/>
    <w:rsid w:val="006D5C5E"/>
    <w:rsid w:val="006D60D6"/>
    <w:rsid w:val="006D67B1"/>
    <w:rsid w:val="006D69BF"/>
    <w:rsid w:val="006D6C9B"/>
    <w:rsid w:val="006E0D73"/>
    <w:rsid w:val="006E1109"/>
    <w:rsid w:val="006E1180"/>
    <w:rsid w:val="006E1393"/>
    <w:rsid w:val="006E2586"/>
    <w:rsid w:val="006E33F9"/>
    <w:rsid w:val="006E3C16"/>
    <w:rsid w:val="006E3E4B"/>
    <w:rsid w:val="006E5890"/>
    <w:rsid w:val="006E5E7B"/>
    <w:rsid w:val="006E6013"/>
    <w:rsid w:val="006F0AF5"/>
    <w:rsid w:val="006F0B77"/>
    <w:rsid w:val="006F15C6"/>
    <w:rsid w:val="006F1CDC"/>
    <w:rsid w:val="006F20EA"/>
    <w:rsid w:val="006F2B67"/>
    <w:rsid w:val="006F2D61"/>
    <w:rsid w:val="006F2FB2"/>
    <w:rsid w:val="006F33F8"/>
    <w:rsid w:val="006F4107"/>
    <w:rsid w:val="006F5247"/>
    <w:rsid w:val="006F5FCB"/>
    <w:rsid w:val="006F73C8"/>
    <w:rsid w:val="0070191A"/>
    <w:rsid w:val="00705274"/>
    <w:rsid w:val="007074B6"/>
    <w:rsid w:val="0071053C"/>
    <w:rsid w:val="00710C3A"/>
    <w:rsid w:val="00710D1A"/>
    <w:rsid w:val="00711AA1"/>
    <w:rsid w:val="00713F9E"/>
    <w:rsid w:val="00714A87"/>
    <w:rsid w:val="00714D36"/>
    <w:rsid w:val="007173F1"/>
    <w:rsid w:val="007179E6"/>
    <w:rsid w:val="00720B7B"/>
    <w:rsid w:val="007224C4"/>
    <w:rsid w:val="00722DAC"/>
    <w:rsid w:val="00722EB1"/>
    <w:rsid w:val="0072379D"/>
    <w:rsid w:val="00724402"/>
    <w:rsid w:val="00726CF9"/>
    <w:rsid w:val="007304F1"/>
    <w:rsid w:val="00732F12"/>
    <w:rsid w:val="007330C9"/>
    <w:rsid w:val="007337DA"/>
    <w:rsid w:val="00736830"/>
    <w:rsid w:val="00736DBB"/>
    <w:rsid w:val="007373B6"/>
    <w:rsid w:val="00740AA1"/>
    <w:rsid w:val="00741D3B"/>
    <w:rsid w:val="00742355"/>
    <w:rsid w:val="0074263B"/>
    <w:rsid w:val="00742F76"/>
    <w:rsid w:val="00743842"/>
    <w:rsid w:val="007442DA"/>
    <w:rsid w:val="00745BF3"/>
    <w:rsid w:val="007514CF"/>
    <w:rsid w:val="00753318"/>
    <w:rsid w:val="00753622"/>
    <w:rsid w:val="00753B8F"/>
    <w:rsid w:val="00754D03"/>
    <w:rsid w:val="0075544E"/>
    <w:rsid w:val="00755FCA"/>
    <w:rsid w:val="00756360"/>
    <w:rsid w:val="00756B99"/>
    <w:rsid w:val="00756F43"/>
    <w:rsid w:val="007604F8"/>
    <w:rsid w:val="007607B2"/>
    <w:rsid w:val="00761DE9"/>
    <w:rsid w:val="0076329E"/>
    <w:rsid w:val="00766048"/>
    <w:rsid w:val="007677E5"/>
    <w:rsid w:val="00767B8A"/>
    <w:rsid w:val="00767BD1"/>
    <w:rsid w:val="00770115"/>
    <w:rsid w:val="007709C7"/>
    <w:rsid w:val="0077464F"/>
    <w:rsid w:val="007746E2"/>
    <w:rsid w:val="00774796"/>
    <w:rsid w:val="00775313"/>
    <w:rsid w:val="00776651"/>
    <w:rsid w:val="00777DA1"/>
    <w:rsid w:val="007819FB"/>
    <w:rsid w:val="00781E65"/>
    <w:rsid w:val="007823CF"/>
    <w:rsid w:val="007826EA"/>
    <w:rsid w:val="00784607"/>
    <w:rsid w:val="00785CD0"/>
    <w:rsid w:val="00786D87"/>
    <w:rsid w:val="00790156"/>
    <w:rsid w:val="007902DC"/>
    <w:rsid w:val="00790879"/>
    <w:rsid w:val="00790AA4"/>
    <w:rsid w:val="0079144C"/>
    <w:rsid w:val="00791A35"/>
    <w:rsid w:val="00791DE6"/>
    <w:rsid w:val="00793E1C"/>
    <w:rsid w:val="00795436"/>
    <w:rsid w:val="007968D3"/>
    <w:rsid w:val="0079705E"/>
    <w:rsid w:val="00797669"/>
    <w:rsid w:val="007978BC"/>
    <w:rsid w:val="007A07A4"/>
    <w:rsid w:val="007A09FD"/>
    <w:rsid w:val="007A0D31"/>
    <w:rsid w:val="007A0ED1"/>
    <w:rsid w:val="007A13BF"/>
    <w:rsid w:val="007A2DBE"/>
    <w:rsid w:val="007A476A"/>
    <w:rsid w:val="007A4D63"/>
    <w:rsid w:val="007A4DC3"/>
    <w:rsid w:val="007A4E59"/>
    <w:rsid w:val="007A534C"/>
    <w:rsid w:val="007A584F"/>
    <w:rsid w:val="007A59FF"/>
    <w:rsid w:val="007B0FA2"/>
    <w:rsid w:val="007B19FD"/>
    <w:rsid w:val="007B2516"/>
    <w:rsid w:val="007B2623"/>
    <w:rsid w:val="007B3E4D"/>
    <w:rsid w:val="007B5F5C"/>
    <w:rsid w:val="007B6E05"/>
    <w:rsid w:val="007B7512"/>
    <w:rsid w:val="007C095C"/>
    <w:rsid w:val="007C1665"/>
    <w:rsid w:val="007C2123"/>
    <w:rsid w:val="007C2519"/>
    <w:rsid w:val="007C4DAB"/>
    <w:rsid w:val="007C536D"/>
    <w:rsid w:val="007D04C6"/>
    <w:rsid w:val="007D13A3"/>
    <w:rsid w:val="007D31F7"/>
    <w:rsid w:val="007D5EBF"/>
    <w:rsid w:val="007D5FA2"/>
    <w:rsid w:val="007D5FE5"/>
    <w:rsid w:val="007D6F5A"/>
    <w:rsid w:val="007D7465"/>
    <w:rsid w:val="007E04F0"/>
    <w:rsid w:val="007E10DD"/>
    <w:rsid w:val="007E17A8"/>
    <w:rsid w:val="007E1C85"/>
    <w:rsid w:val="007E1DAE"/>
    <w:rsid w:val="007E217F"/>
    <w:rsid w:val="007E31EB"/>
    <w:rsid w:val="007E3B4E"/>
    <w:rsid w:val="007E4E16"/>
    <w:rsid w:val="007E5D26"/>
    <w:rsid w:val="007E7A27"/>
    <w:rsid w:val="007F09B9"/>
    <w:rsid w:val="007F256D"/>
    <w:rsid w:val="007F3454"/>
    <w:rsid w:val="007F42FD"/>
    <w:rsid w:val="007F7734"/>
    <w:rsid w:val="007F7D6C"/>
    <w:rsid w:val="0080130F"/>
    <w:rsid w:val="00801AA4"/>
    <w:rsid w:val="008031B2"/>
    <w:rsid w:val="00804885"/>
    <w:rsid w:val="0080524A"/>
    <w:rsid w:val="00806493"/>
    <w:rsid w:val="00807042"/>
    <w:rsid w:val="0081106E"/>
    <w:rsid w:val="00811373"/>
    <w:rsid w:val="0081434D"/>
    <w:rsid w:val="00814760"/>
    <w:rsid w:val="008151A0"/>
    <w:rsid w:val="00816315"/>
    <w:rsid w:val="00816EED"/>
    <w:rsid w:val="0081782C"/>
    <w:rsid w:val="00821532"/>
    <w:rsid w:val="00823BF3"/>
    <w:rsid w:val="00824EFC"/>
    <w:rsid w:val="00825163"/>
    <w:rsid w:val="008257D0"/>
    <w:rsid w:val="008264CC"/>
    <w:rsid w:val="008268A1"/>
    <w:rsid w:val="00827691"/>
    <w:rsid w:val="0083220D"/>
    <w:rsid w:val="00832380"/>
    <w:rsid w:val="008339C2"/>
    <w:rsid w:val="0083418B"/>
    <w:rsid w:val="00835A76"/>
    <w:rsid w:val="008361EF"/>
    <w:rsid w:val="008367A2"/>
    <w:rsid w:val="00840191"/>
    <w:rsid w:val="00840D1A"/>
    <w:rsid w:val="00841587"/>
    <w:rsid w:val="00842E26"/>
    <w:rsid w:val="00844D0D"/>
    <w:rsid w:val="00845E9D"/>
    <w:rsid w:val="00850617"/>
    <w:rsid w:val="00851E4C"/>
    <w:rsid w:val="00855B4D"/>
    <w:rsid w:val="0085680A"/>
    <w:rsid w:val="0085753C"/>
    <w:rsid w:val="00862206"/>
    <w:rsid w:val="0086280A"/>
    <w:rsid w:val="00864878"/>
    <w:rsid w:val="00865A52"/>
    <w:rsid w:val="00866ED9"/>
    <w:rsid w:val="00867640"/>
    <w:rsid w:val="00867E01"/>
    <w:rsid w:val="00867F1B"/>
    <w:rsid w:val="00870D2D"/>
    <w:rsid w:val="00870E75"/>
    <w:rsid w:val="00872AE8"/>
    <w:rsid w:val="00872F5F"/>
    <w:rsid w:val="00874EA4"/>
    <w:rsid w:val="00875D88"/>
    <w:rsid w:val="00877CC7"/>
    <w:rsid w:val="008821AA"/>
    <w:rsid w:val="0088237F"/>
    <w:rsid w:val="008839B1"/>
    <w:rsid w:val="00884314"/>
    <w:rsid w:val="00884F47"/>
    <w:rsid w:val="00885224"/>
    <w:rsid w:val="00886F1F"/>
    <w:rsid w:val="0088720A"/>
    <w:rsid w:val="008879CB"/>
    <w:rsid w:val="00887B98"/>
    <w:rsid w:val="00891B5C"/>
    <w:rsid w:val="00892D76"/>
    <w:rsid w:val="008941BA"/>
    <w:rsid w:val="0089641E"/>
    <w:rsid w:val="00896A5A"/>
    <w:rsid w:val="00896B38"/>
    <w:rsid w:val="00896DAF"/>
    <w:rsid w:val="008A07D5"/>
    <w:rsid w:val="008A0FE2"/>
    <w:rsid w:val="008A1292"/>
    <w:rsid w:val="008A19DD"/>
    <w:rsid w:val="008A1B77"/>
    <w:rsid w:val="008A1C7B"/>
    <w:rsid w:val="008A1E4D"/>
    <w:rsid w:val="008A1FF3"/>
    <w:rsid w:val="008A2692"/>
    <w:rsid w:val="008A2C66"/>
    <w:rsid w:val="008A49EE"/>
    <w:rsid w:val="008A5867"/>
    <w:rsid w:val="008A6610"/>
    <w:rsid w:val="008A6AF7"/>
    <w:rsid w:val="008A774E"/>
    <w:rsid w:val="008A7E27"/>
    <w:rsid w:val="008B1B9A"/>
    <w:rsid w:val="008B33D6"/>
    <w:rsid w:val="008B38DE"/>
    <w:rsid w:val="008B64E3"/>
    <w:rsid w:val="008B6651"/>
    <w:rsid w:val="008B71D8"/>
    <w:rsid w:val="008B7770"/>
    <w:rsid w:val="008B79AF"/>
    <w:rsid w:val="008C0450"/>
    <w:rsid w:val="008C1D67"/>
    <w:rsid w:val="008C2337"/>
    <w:rsid w:val="008C34AD"/>
    <w:rsid w:val="008C3EE7"/>
    <w:rsid w:val="008C5003"/>
    <w:rsid w:val="008C5871"/>
    <w:rsid w:val="008D02AA"/>
    <w:rsid w:val="008D0898"/>
    <w:rsid w:val="008D0EBF"/>
    <w:rsid w:val="008D109A"/>
    <w:rsid w:val="008D11B8"/>
    <w:rsid w:val="008D14CD"/>
    <w:rsid w:val="008D3BB3"/>
    <w:rsid w:val="008D3DDB"/>
    <w:rsid w:val="008D475F"/>
    <w:rsid w:val="008D48A2"/>
    <w:rsid w:val="008D5E9A"/>
    <w:rsid w:val="008D63E1"/>
    <w:rsid w:val="008D6E1F"/>
    <w:rsid w:val="008D6F13"/>
    <w:rsid w:val="008D7814"/>
    <w:rsid w:val="008E0DB7"/>
    <w:rsid w:val="008E273A"/>
    <w:rsid w:val="008E309E"/>
    <w:rsid w:val="008E30C0"/>
    <w:rsid w:val="008E3276"/>
    <w:rsid w:val="008E3B16"/>
    <w:rsid w:val="008E4E2E"/>
    <w:rsid w:val="008E5A77"/>
    <w:rsid w:val="008F0798"/>
    <w:rsid w:val="008F130C"/>
    <w:rsid w:val="008F1576"/>
    <w:rsid w:val="008F3431"/>
    <w:rsid w:val="008F382C"/>
    <w:rsid w:val="008F3952"/>
    <w:rsid w:val="008F3D3B"/>
    <w:rsid w:val="008F53D4"/>
    <w:rsid w:val="008F571E"/>
    <w:rsid w:val="008F5976"/>
    <w:rsid w:val="008F5C26"/>
    <w:rsid w:val="008F79BC"/>
    <w:rsid w:val="0090086C"/>
    <w:rsid w:val="00900BBE"/>
    <w:rsid w:val="00901A8C"/>
    <w:rsid w:val="00902517"/>
    <w:rsid w:val="00902F6A"/>
    <w:rsid w:val="00904070"/>
    <w:rsid w:val="0090490F"/>
    <w:rsid w:val="00905476"/>
    <w:rsid w:val="00905661"/>
    <w:rsid w:val="00905902"/>
    <w:rsid w:val="00910D00"/>
    <w:rsid w:val="009115A2"/>
    <w:rsid w:val="009120F7"/>
    <w:rsid w:val="00912A3C"/>
    <w:rsid w:val="00913BC6"/>
    <w:rsid w:val="009147A6"/>
    <w:rsid w:val="009200C4"/>
    <w:rsid w:val="009207FC"/>
    <w:rsid w:val="009211F5"/>
    <w:rsid w:val="0092276A"/>
    <w:rsid w:val="0092587E"/>
    <w:rsid w:val="009262C4"/>
    <w:rsid w:val="009271EB"/>
    <w:rsid w:val="00927843"/>
    <w:rsid w:val="00930B9E"/>
    <w:rsid w:val="00931819"/>
    <w:rsid w:val="00932BF6"/>
    <w:rsid w:val="009333F1"/>
    <w:rsid w:val="009335FA"/>
    <w:rsid w:val="00933EC8"/>
    <w:rsid w:val="00934742"/>
    <w:rsid w:val="00935323"/>
    <w:rsid w:val="0093603A"/>
    <w:rsid w:val="0093687B"/>
    <w:rsid w:val="00937739"/>
    <w:rsid w:val="0094028D"/>
    <w:rsid w:val="0094047B"/>
    <w:rsid w:val="00941D06"/>
    <w:rsid w:val="009440ED"/>
    <w:rsid w:val="00945881"/>
    <w:rsid w:val="00946D7D"/>
    <w:rsid w:val="00946DA1"/>
    <w:rsid w:val="00946EF6"/>
    <w:rsid w:val="00947801"/>
    <w:rsid w:val="00947E45"/>
    <w:rsid w:val="009510CC"/>
    <w:rsid w:val="00951812"/>
    <w:rsid w:val="00951A03"/>
    <w:rsid w:val="00951D63"/>
    <w:rsid w:val="00952DE6"/>
    <w:rsid w:val="00953538"/>
    <w:rsid w:val="009541B9"/>
    <w:rsid w:val="00954920"/>
    <w:rsid w:val="00955743"/>
    <w:rsid w:val="0095670B"/>
    <w:rsid w:val="00957503"/>
    <w:rsid w:val="00957956"/>
    <w:rsid w:val="00957C25"/>
    <w:rsid w:val="00960070"/>
    <w:rsid w:val="009627D9"/>
    <w:rsid w:val="00963B60"/>
    <w:rsid w:val="00964C3D"/>
    <w:rsid w:val="00966AB2"/>
    <w:rsid w:val="00966D4A"/>
    <w:rsid w:val="0097063B"/>
    <w:rsid w:val="00970D29"/>
    <w:rsid w:val="0097141A"/>
    <w:rsid w:val="009718E9"/>
    <w:rsid w:val="0097287A"/>
    <w:rsid w:val="009728B3"/>
    <w:rsid w:val="00972D99"/>
    <w:rsid w:val="00973BE8"/>
    <w:rsid w:val="00974541"/>
    <w:rsid w:val="00975866"/>
    <w:rsid w:val="00980410"/>
    <w:rsid w:val="0098074B"/>
    <w:rsid w:val="009809BF"/>
    <w:rsid w:val="00980A70"/>
    <w:rsid w:val="00980BE3"/>
    <w:rsid w:val="009815C5"/>
    <w:rsid w:val="00981F65"/>
    <w:rsid w:val="00982280"/>
    <w:rsid w:val="0098280D"/>
    <w:rsid w:val="00982B56"/>
    <w:rsid w:val="00983586"/>
    <w:rsid w:val="009838F0"/>
    <w:rsid w:val="00984521"/>
    <w:rsid w:val="009849A0"/>
    <w:rsid w:val="00986857"/>
    <w:rsid w:val="00990473"/>
    <w:rsid w:val="00990643"/>
    <w:rsid w:val="00990AF5"/>
    <w:rsid w:val="00990C6A"/>
    <w:rsid w:val="0099183A"/>
    <w:rsid w:val="00991A34"/>
    <w:rsid w:val="00991AB9"/>
    <w:rsid w:val="00991AC0"/>
    <w:rsid w:val="00993AFF"/>
    <w:rsid w:val="00994F85"/>
    <w:rsid w:val="0099565B"/>
    <w:rsid w:val="00995E48"/>
    <w:rsid w:val="0099612B"/>
    <w:rsid w:val="009A19F2"/>
    <w:rsid w:val="009A1FB7"/>
    <w:rsid w:val="009A2860"/>
    <w:rsid w:val="009A28E2"/>
    <w:rsid w:val="009A3230"/>
    <w:rsid w:val="009A4919"/>
    <w:rsid w:val="009A4DF7"/>
    <w:rsid w:val="009A53AD"/>
    <w:rsid w:val="009B090E"/>
    <w:rsid w:val="009B1523"/>
    <w:rsid w:val="009B1F6A"/>
    <w:rsid w:val="009B34CA"/>
    <w:rsid w:val="009B36E8"/>
    <w:rsid w:val="009B43DD"/>
    <w:rsid w:val="009B6A55"/>
    <w:rsid w:val="009B6F66"/>
    <w:rsid w:val="009B7C8E"/>
    <w:rsid w:val="009C0836"/>
    <w:rsid w:val="009C0AC0"/>
    <w:rsid w:val="009C10BC"/>
    <w:rsid w:val="009C1E45"/>
    <w:rsid w:val="009C3D98"/>
    <w:rsid w:val="009C3E61"/>
    <w:rsid w:val="009C46E0"/>
    <w:rsid w:val="009C52A0"/>
    <w:rsid w:val="009C58F3"/>
    <w:rsid w:val="009C74F4"/>
    <w:rsid w:val="009D0849"/>
    <w:rsid w:val="009D102F"/>
    <w:rsid w:val="009D4341"/>
    <w:rsid w:val="009D565E"/>
    <w:rsid w:val="009D56A5"/>
    <w:rsid w:val="009D685F"/>
    <w:rsid w:val="009D6F6F"/>
    <w:rsid w:val="009E07DD"/>
    <w:rsid w:val="009E1ABC"/>
    <w:rsid w:val="009E1E68"/>
    <w:rsid w:val="009E1E74"/>
    <w:rsid w:val="009E28CF"/>
    <w:rsid w:val="009E29F4"/>
    <w:rsid w:val="009E2DAF"/>
    <w:rsid w:val="009E38B2"/>
    <w:rsid w:val="009E3EA4"/>
    <w:rsid w:val="009E4C43"/>
    <w:rsid w:val="009E5907"/>
    <w:rsid w:val="009E5ECF"/>
    <w:rsid w:val="009E73E5"/>
    <w:rsid w:val="009F1127"/>
    <w:rsid w:val="009F2FE9"/>
    <w:rsid w:val="009F45A6"/>
    <w:rsid w:val="009F48C1"/>
    <w:rsid w:val="009F4C2E"/>
    <w:rsid w:val="009F4CEA"/>
    <w:rsid w:val="009F5C05"/>
    <w:rsid w:val="009F6DC2"/>
    <w:rsid w:val="009F72A7"/>
    <w:rsid w:val="00A003CD"/>
    <w:rsid w:val="00A01CFF"/>
    <w:rsid w:val="00A02719"/>
    <w:rsid w:val="00A02797"/>
    <w:rsid w:val="00A043F8"/>
    <w:rsid w:val="00A05164"/>
    <w:rsid w:val="00A065BD"/>
    <w:rsid w:val="00A072C7"/>
    <w:rsid w:val="00A10814"/>
    <w:rsid w:val="00A11E39"/>
    <w:rsid w:val="00A12526"/>
    <w:rsid w:val="00A12699"/>
    <w:rsid w:val="00A126FC"/>
    <w:rsid w:val="00A12DB2"/>
    <w:rsid w:val="00A138F0"/>
    <w:rsid w:val="00A1595A"/>
    <w:rsid w:val="00A17421"/>
    <w:rsid w:val="00A17E44"/>
    <w:rsid w:val="00A22335"/>
    <w:rsid w:val="00A23B61"/>
    <w:rsid w:val="00A23DF6"/>
    <w:rsid w:val="00A23ECA"/>
    <w:rsid w:val="00A254ED"/>
    <w:rsid w:val="00A274DC"/>
    <w:rsid w:val="00A275AA"/>
    <w:rsid w:val="00A27AC6"/>
    <w:rsid w:val="00A27E19"/>
    <w:rsid w:val="00A30893"/>
    <w:rsid w:val="00A30B8F"/>
    <w:rsid w:val="00A310C0"/>
    <w:rsid w:val="00A31D10"/>
    <w:rsid w:val="00A321D5"/>
    <w:rsid w:val="00A343C3"/>
    <w:rsid w:val="00A34FAE"/>
    <w:rsid w:val="00A365D2"/>
    <w:rsid w:val="00A401A5"/>
    <w:rsid w:val="00A404B1"/>
    <w:rsid w:val="00A40E60"/>
    <w:rsid w:val="00A41873"/>
    <w:rsid w:val="00A421A9"/>
    <w:rsid w:val="00A449FF"/>
    <w:rsid w:val="00A45D4F"/>
    <w:rsid w:val="00A45FD1"/>
    <w:rsid w:val="00A46D8A"/>
    <w:rsid w:val="00A47613"/>
    <w:rsid w:val="00A47D54"/>
    <w:rsid w:val="00A51803"/>
    <w:rsid w:val="00A51F14"/>
    <w:rsid w:val="00A522AB"/>
    <w:rsid w:val="00A5283B"/>
    <w:rsid w:val="00A53195"/>
    <w:rsid w:val="00A53398"/>
    <w:rsid w:val="00A56BE5"/>
    <w:rsid w:val="00A56EC2"/>
    <w:rsid w:val="00A60CC6"/>
    <w:rsid w:val="00A613B0"/>
    <w:rsid w:val="00A620C0"/>
    <w:rsid w:val="00A6258E"/>
    <w:rsid w:val="00A62D6A"/>
    <w:rsid w:val="00A63DBB"/>
    <w:rsid w:val="00A64A3B"/>
    <w:rsid w:val="00A65F03"/>
    <w:rsid w:val="00A664CB"/>
    <w:rsid w:val="00A66AA2"/>
    <w:rsid w:val="00A67610"/>
    <w:rsid w:val="00A702BA"/>
    <w:rsid w:val="00A70D0E"/>
    <w:rsid w:val="00A7391C"/>
    <w:rsid w:val="00A74EF7"/>
    <w:rsid w:val="00A755DD"/>
    <w:rsid w:val="00A80AEF"/>
    <w:rsid w:val="00A8124B"/>
    <w:rsid w:val="00A82399"/>
    <w:rsid w:val="00A840D4"/>
    <w:rsid w:val="00A84289"/>
    <w:rsid w:val="00A86833"/>
    <w:rsid w:val="00A869E6"/>
    <w:rsid w:val="00A87B0B"/>
    <w:rsid w:val="00A90393"/>
    <w:rsid w:val="00A9426F"/>
    <w:rsid w:val="00A9491C"/>
    <w:rsid w:val="00A96D91"/>
    <w:rsid w:val="00A9752F"/>
    <w:rsid w:val="00AA0BC9"/>
    <w:rsid w:val="00AA1834"/>
    <w:rsid w:val="00AA2B48"/>
    <w:rsid w:val="00AA545E"/>
    <w:rsid w:val="00AA5B0C"/>
    <w:rsid w:val="00AA70BE"/>
    <w:rsid w:val="00AA77D0"/>
    <w:rsid w:val="00AA7D5F"/>
    <w:rsid w:val="00AB0511"/>
    <w:rsid w:val="00AB1816"/>
    <w:rsid w:val="00AB1BC9"/>
    <w:rsid w:val="00AB3AA7"/>
    <w:rsid w:val="00AB4322"/>
    <w:rsid w:val="00AB4CB9"/>
    <w:rsid w:val="00AB522D"/>
    <w:rsid w:val="00AB7A53"/>
    <w:rsid w:val="00AC19FF"/>
    <w:rsid w:val="00AC1D66"/>
    <w:rsid w:val="00AC2015"/>
    <w:rsid w:val="00AC2E13"/>
    <w:rsid w:val="00AC412F"/>
    <w:rsid w:val="00AC4F58"/>
    <w:rsid w:val="00AC503F"/>
    <w:rsid w:val="00AC50F0"/>
    <w:rsid w:val="00AC5B23"/>
    <w:rsid w:val="00AC6A3A"/>
    <w:rsid w:val="00AC7BD9"/>
    <w:rsid w:val="00AD4680"/>
    <w:rsid w:val="00AD503D"/>
    <w:rsid w:val="00AD674C"/>
    <w:rsid w:val="00AD78AB"/>
    <w:rsid w:val="00AE0185"/>
    <w:rsid w:val="00AE0388"/>
    <w:rsid w:val="00AE08DE"/>
    <w:rsid w:val="00AE147B"/>
    <w:rsid w:val="00AE1EA2"/>
    <w:rsid w:val="00AE32EE"/>
    <w:rsid w:val="00AE3449"/>
    <w:rsid w:val="00AE3D35"/>
    <w:rsid w:val="00AE412D"/>
    <w:rsid w:val="00AE5B2D"/>
    <w:rsid w:val="00AE60B6"/>
    <w:rsid w:val="00AF0C9E"/>
    <w:rsid w:val="00AF14D8"/>
    <w:rsid w:val="00AF1579"/>
    <w:rsid w:val="00AF1A12"/>
    <w:rsid w:val="00AF2242"/>
    <w:rsid w:val="00AF3147"/>
    <w:rsid w:val="00AF3370"/>
    <w:rsid w:val="00AF3787"/>
    <w:rsid w:val="00AF39CE"/>
    <w:rsid w:val="00AF48F5"/>
    <w:rsid w:val="00AF5CF3"/>
    <w:rsid w:val="00AF7114"/>
    <w:rsid w:val="00B0365D"/>
    <w:rsid w:val="00B03882"/>
    <w:rsid w:val="00B043A1"/>
    <w:rsid w:val="00B04618"/>
    <w:rsid w:val="00B0499D"/>
    <w:rsid w:val="00B05046"/>
    <w:rsid w:val="00B069A1"/>
    <w:rsid w:val="00B06AB7"/>
    <w:rsid w:val="00B078E2"/>
    <w:rsid w:val="00B1000F"/>
    <w:rsid w:val="00B100DD"/>
    <w:rsid w:val="00B109FB"/>
    <w:rsid w:val="00B10E3F"/>
    <w:rsid w:val="00B10EC4"/>
    <w:rsid w:val="00B10EEE"/>
    <w:rsid w:val="00B11671"/>
    <w:rsid w:val="00B11D84"/>
    <w:rsid w:val="00B11DC1"/>
    <w:rsid w:val="00B12B75"/>
    <w:rsid w:val="00B12D64"/>
    <w:rsid w:val="00B14661"/>
    <w:rsid w:val="00B14879"/>
    <w:rsid w:val="00B15EFF"/>
    <w:rsid w:val="00B16063"/>
    <w:rsid w:val="00B204B7"/>
    <w:rsid w:val="00B22575"/>
    <w:rsid w:val="00B22EF1"/>
    <w:rsid w:val="00B23E9D"/>
    <w:rsid w:val="00B259F7"/>
    <w:rsid w:val="00B26604"/>
    <w:rsid w:val="00B266CB"/>
    <w:rsid w:val="00B267F5"/>
    <w:rsid w:val="00B2681E"/>
    <w:rsid w:val="00B26AB5"/>
    <w:rsid w:val="00B277A6"/>
    <w:rsid w:val="00B279D5"/>
    <w:rsid w:val="00B3065B"/>
    <w:rsid w:val="00B33745"/>
    <w:rsid w:val="00B34833"/>
    <w:rsid w:val="00B35896"/>
    <w:rsid w:val="00B37529"/>
    <w:rsid w:val="00B37589"/>
    <w:rsid w:val="00B40176"/>
    <w:rsid w:val="00B4036C"/>
    <w:rsid w:val="00B406DB"/>
    <w:rsid w:val="00B40D2B"/>
    <w:rsid w:val="00B410CB"/>
    <w:rsid w:val="00B41B11"/>
    <w:rsid w:val="00B41D4B"/>
    <w:rsid w:val="00B43EDE"/>
    <w:rsid w:val="00B442A2"/>
    <w:rsid w:val="00B468C7"/>
    <w:rsid w:val="00B47233"/>
    <w:rsid w:val="00B4733E"/>
    <w:rsid w:val="00B47C11"/>
    <w:rsid w:val="00B50374"/>
    <w:rsid w:val="00B50587"/>
    <w:rsid w:val="00B507D8"/>
    <w:rsid w:val="00B518CB"/>
    <w:rsid w:val="00B533DB"/>
    <w:rsid w:val="00B53680"/>
    <w:rsid w:val="00B5453D"/>
    <w:rsid w:val="00B5488E"/>
    <w:rsid w:val="00B56AA2"/>
    <w:rsid w:val="00B57143"/>
    <w:rsid w:val="00B57518"/>
    <w:rsid w:val="00B5783D"/>
    <w:rsid w:val="00B605C4"/>
    <w:rsid w:val="00B61497"/>
    <w:rsid w:val="00B622C1"/>
    <w:rsid w:val="00B645DF"/>
    <w:rsid w:val="00B64D4A"/>
    <w:rsid w:val="00B6588D"/>
    <w:rsid w:val="00B67031"/>
    <w:rsid w:val="00B6733F"/>
    <w:rsid w:val="00B70F0A"/>
    <w:rsid w:val="00B72E95"/>
    <w:rsid w:val="00B7306D"/>
    <w:rsid w:val="00B7328B"/>
    <w:rsid w:val="00B7334D"/>
    <w:rsid w:val="00B73459"/>
    <w:rsid w:val="00B73568"/>
    <w:rsid w:val="00B741D7"/>
    <w:rsid w:val="00B74BDB"/>
    <w:rsid w:val="00B75B3D"/>
    <w:rsid w:val="00B761C6"/>
    <w:rsid w:val="00B76CF3"/>
    <w:rsid w:val="00B76DB4"/>
    <w:rsid w:val="00B80773"/>
    <w:rsid w:val="00B816AE"/>
    <w:rsid w:val="00B82DA0"/>
    <w:rsid w:val="00B82E9A"/>
    <w:rsid w:val="00B83CD8"/>
    <w:rsid w:val="00B8402F"/>
    <w:rsid w:val="00B848B3"/>
    <w:rsid w:val="00B85C1D"/>
    <w:rsid w:val="00B86835"/>
    <w:rsid w:val="00B87BEC"/>
    <w:rsid w:val="00B9114B"/>
    <w:rsid w:val="00B91B64"/>
    <w:rsid w:val="00B91D33"/>
    <w:rsid w:val="00B920FD"/>
    <w:rsid w:val="00B9221C"/>
    <w:rsid w:val="00B929B2"/>
    <w:rsid w:val="00B92F2C"/>
    <w:rsid w:val="00B93EEC"/>
    <w:rsid w:val="00B94F64"/>
    <w:rsid w:val="00B9603D"/>
    <w:rsid w:val="00B96D1D"/>
    <w:rsid w:val="00B97018"/>
    <w:rsid w:val="00BA071E"/>
    <w:rsid w:val="00BA3E0F"/>
    <w:rsid w:val="00BA54F5"/>
    <w:rsid w:val="00BA58AF"/>
    <w:rsid w:val="00BA6E2A"/>
    <w:rsid w:val="00BA7D59"/>
    <w:rsid w:val="00BA7F4C"/>
    <w:rsid w:val="00BB1929"/>
    <w:rsid w:val="00BB2077"/>
    <w:rsid w:val="00BB2483"/>
    <w:rsid w:val="00BB3328"/>
    <w:rsid w:val="00BB3511"/>
    <w:rsid w:val="00BB3593"/>
    <w:rsid w:val="00BB5089"/>
    <w:rsid w:val="00BB75A5"/>
    <w:rsid w:val="00BB7E00"/>
    <w:rsid w:val="00BC0760"/>
    <w:rsid w:val="00BC129B"/>
    <w:rsid w:val="00BC2610"/>
    <w:rsid w:val="00BC2823"/>
    <w:rsid w:val="00BC2E60"/>
    <w:rsid w:val="00BC31F4"/>
    <w:rsid w:val="00BC3C28"/>
    <w:rsid w:val="00BC433E"/>
    <w:rsid w:val="00BC563B"/>
    <w:rsid w:val="00BC607D"/>
    <w:rsid w:val="00BC632C"/>
    <w:rsid w:val="00BC6BBF"/>
    <w:rsid w:val="00BC7C7F"/>
    <w:rsid w:val="00BC7E13"/>
    <w:rsid w:val="00BC7F77"/>
    <w:rsid w:val="00BC7F94"/>
    <w:rsid w:val="00BD0A30"/>
    <w:rsid w:val="00BD108A"/>
    <w:rsid w:val="00BD38D2"/>
    <w:rsid w:val="00BD4CBF"/>
    <w:rsid w:val="00BD6884"/>
    <w:rsid w:val="00BE00F0"/>
    <w:rsid w:val="00BE056B"/>
    <w:rsid w:val="00BE0DC3"/>
    <w:rsid w:val="00BE19BB"/>
    <w:rsid w:val="00BE1B1E"/>
    <w:rsid w:val="00BE2248"/>
    <w:rsid w:val="00BE3920"/>
    <w:rsid w:val="00BE4C80"/>
    <w:rsid w:val="00BE51CB"/>
    <w:rsid w:val="00BE5F6F"/>
    <w:rsid w:val="00BE637E"/>
    <w:rsid w:val="00BE73FD"/>
    <w:rsid w:val="00BF0E68"/>
    <w:rsid w:val="00BF11DF"/>
    <w:rsid w:val="00BF5868"/>
    <w:rsid w:val="00BF60BC"/>
    <w:rsid w:val="00BF7E69"/>
    <w:rsid w:val="00C00642"/>
    <w:rsid w:val="00C02E80"/>
    <w:rsid w:val="00C02F14"/>
    <w:rsid w:val="00C038B7"/>
    <w:rsid w:val="00C05A72"/>
    <w:rsid w:val="00C076A0"/>
    <w:rsid w:val="00C10190"/>
    <w:rsid w:val="00C110CE"/>
    <w:rsid w:val="00C11151"/>
    <w:rsid w:val="00C11B58"/>
    <w:rsid w:val="00C12019"/>
    <w:rsid w:val="00C1365D"/>
    <w:rsid w:val="00C1535D"/>
    <w:rsid w:val="00C154A5"/>
    <w:rsid w:val="00C203CB"/>
    <w:rsid w:val="00C2118A"/>
    <w:rsid w:val="00C2157F"/>
    <w:rsid w:val="00C22136"/>
    <w:rsid w:val="00C222C4"/>
    <w:rsid w:val="00C22E81"/>
    <w:rsid w:val="00C23B19"/>
    <w:rsid w:val="00C24046"/>
    <w:rsid w:val="00C26146"/>
    <w:rsid w:val="00C26561"/>
    <w:rsid w:val="00C324D1"/>
    <w:rsid w:val="00C33137"/>
    <w:rsid w:val="00C33F23"/>
    <w:rsid w:val="00C33FEC"/>
    <w:rsid w:val="00C3402B"/>
    <w:rsid w:val="00C34DA2"/>
    <w:rsid w:val="00C34F66"/>
    <w:rsid w:val="00C359B6"/>
    <w:rsid w:val="00C35A5C"/>
    <w:rsid w:val="00C40D5A"/>
    <w:rsid w:val="00C4117D"/>
    <w:rsid w:val="00C4231A"/>
    <w:rsid w:val="00C42489"/>
    <w:rsid w:val="00C43C73"/>
    <w:rsid w:val="00C44617"/>
    <w:rsid w:val="00C446F3"/>
    <w:rsid w:val="00C467EB"/>
    <w:rsid w:val="00C46A3D"/>
    <w:rsid w:val="00C47B6E"/>
    <w:rsid w:val="00C50AFE"/>
    <w:rsid w:val="00C517F1"/>
    <w:rsid w:val="00C51D92"/>
    <w:rsid w:val="00C533E2"/>
    <w:rsid w:val="00C53580"/>
    <w:rsid w:val="00C54118"/>
    <w:rsid w:val="00C54B2E"/>
    <w:rsid w:val="00C54EAC"/>
    <w:rsid w:val="00C55A4E"/>
    <w:rsid w:val="00C5740B"/>
    <w:rsid w:val="00C574B1"/>
    <w:rsid w:val="00C5755D"/>
    <w:rsid w:val="00C5798A"/>
    <w:rsid w:val="00C62274"/>
    <w:rsid w:val="00C63D88"/>
    <w:rsid w:val="00C65E6D"/>
    <w:rsid w:val="00C669FF"/>
    <w:rsid w:val="00C674FF"/>
    <w:rsid w:val="00C70251"/>
    <w:rsid w:val="00C70CFD"/>
    <w:rsid w:val="00C719BF"/>
    <w:rsid w:val="00C71CBD"/>
    <w:rsid w:val="00C7241F"/>
    <w:rsid w:val="00C73069"/>
    <w:rsid w:val="00C74947"/>
    <w:rsid w:val="00C74E3F"/>
    <w:rsid w:val="00C74FA1"/>
    <w:rsid w:val="00C75504"/>
    <w:rsid w:val="00C757D6"/>
    <w:rsid w:val="00C76061"/>
    <w:rsid w:val="00C764EC"/>
    <w:rsid w:val="00C8148A"/>
    <w:rsid w:val="00C81C4A"/>
    <w:rsid w:val="00C8226A"/>
    <w:rsid w:val="00C83272"/>
    <w:rsid w:val="00C8412C"/>
    <w:rsid w:val="00C8436D"/>
    <w:rsid w:val="00C84880"/>
    <w:rsid w:val="00C84E5C"/>
    <w:rsid w:val="00C86963"/>
    <w:rsid w:val="00C86CDA"/>
    <w:rsid w:val="00C8711C"/>
    <w:rsid w:val="00C915F0"/>
    <w:rsid w:val="00C9194E"/>
    <w:rsid w:val="00C9240D"/>
    <w:rsid w:val="00C9362D"/>
    <w:rsid w:val="00C93B53"/>
    <w:rsid w:val="00C93D5C"/>
    <w:rsid w:val="00C93F97"/>
    <w:rsid w:val="00C94C0E"/>
    <w:rsid w:val="00C9525D"/>
    <w:rsid w:val="00C95468"/>
    <w:rsid w:val="00C955AD"/>
    <w:rsid w:val="00C95774"/>
    <w:rsid w:val="00C959C1"/>
    <w:rsid w:val="00C967C6"/>
    <w:rsid w:val="00C97199"/>
    <w:rsid w:val="00C97CC3"/>
    <w:rsid w:val="00CA0835"/>
    <w:rsid w:val="00CA2EB6"/>
    <w:rsid w:val="00CA3586"/>
    <w:rsid w:val="00CA4187"/>
    <w:rsid w:val="00CA4AA5"/>
    <w:rsid w:val="00CA5C8F"/>
    <w:rsid w:val="00CA6766"/>
    <w:rsid w:val="00CA70A2"/>
    <w:rsid w:val="00CA714E"/>
    <w:rsid w:val="00CA7D8A"/>
    <w:rsid w:val="00CB2331"/>
    <w:rsid w:val="00CB2521"/>
    <w:rsid w:val="00CB267E"/>
    <w:rsid w:val="00CB2A24"/>
    <w:rsid w:val="00CB37DA"/>
    <w:rsid w:val="00CB4EC8"/>
    <w:rsid w:val="00CB586C"/>
    <w:rsid w:val="00CB594F"/>
    <w:rsid w:val="00CB73B2"/>
    <w:rsid w:val="00CB79ED"/>
    <w:rsid w:val="00CB7EEF"/>
    <w:rsid w:val="00CC141C"/>
    <w:rsid w:val="00CC1E67"/>
    <w:rsid w:val="00CC3493"/>
    <w:rsid w:val="00CC4771"/>
    <w:rsid w:val="00CC4BC4"/>
    <w:rsid w:val="00CC4DF6"/>
    <w:rsid w:val="00CC57FF"/>
    <w:rsid w:val="00CC581C"/>
    <w:rsid w:val="00CC631C"/>
    <w:rsid w:val="00CC6794"/>
    <w:rsid w:val="00CC69B4"/>
    <w:rsid w:val="00CC6D92"/>
    <w:rsid w:val="00CC732C"/>
    <w:rsid w:val="00CD0DFB"/>
    <w:rsid w:val="00CD1A45"/>
    <w:rsid w:val="00CD285F"/>
    <w:rsid w:val="00CD433A"/>
    <w:rsid w:val="00CD4D92"/>
    <w:rsid w:val="00CD6633"/>
    <w:rsid w:val="00CD6ECE"/>
    <w:rsid w:val="00CD71F7"/>
    <w:rsid w:val="00CD7501"/>
    <w:rsid w:val="00CE0261"/>
    <w:rsid w:val="00CE118D"/>
    <w:rsid w:val="00CE1ABE"/>
    <w:rsid w:val="00CE1EDF"/>
    <w:rsid w:val="00CE2BB6"/>
    <w:rsid w:val="00CE2EAF"/>
    <w:rsid w:val="00CE538C"/>
    <w:rsid w:val="00CE62AB"/>
    <w:rsid w:val="00CF02E3"/>
    <w:rsid w:val="00CF0C0E"/>
    <w:rsid w:val="00CF0E87"/>
    <w:rsid w:val="00CF0EA8"/>
    <w:rsid w:val="00CF0F25"/>
    <w:rsid w:val="00CF1CCA"/>
    <w:rsid w:val="00CF3D19"/>
    <w:rsid w:val="00CF3DD3"/>
    <w:rsid w:val="00CF5514"/>
    <w:rsid w:val="00CF571E"/>
    <w:rsid w:val="00D0084E"/>
    <w:rsid w:val="00D01472"/>
    <w:rsid w:val="00D02C14"/>
    <w:rsid w:val="00D03061"/>
    <w:rsid w:val="00D03A3E"/>
    <w:rsid w:val="00D05140"/>
    <w:rsid w:val="00D05D0F"/>
    <w:rsid w:val="00D05F83"/>
    <w:rsid w:val="00D060F2"/>
    <w:rsid w:val="00D0728D"/>
    <w:rsid w:val="00D07427"/>
    <w:rsid w:val="00D079AC"/>
    <w:rsid w:val="00D07DDE"/>
    <w:rsid w:val="00D126ED"/>
    <w:rsid w:val="00D12BE9"/>
    <w:rsid w:val="00D12E84"/>
    <w:rsid w:val="00D146B1"/>
    <w:rsid w:val="00D149F1"/>
    <w:rsid w:val="00D14E9D"/>
    <w:rsid w:val="00D15051"/>
    <w:rsid w:val="00D1591F"/>
    <w:rsid w:val="00D17943"/>
    <w:rsid w:val="00D2072A"/>
    <w:rsid w:val="00D21A27"/>
    <w:rsid w:val="00D2353F"/>
    <w:rsid w:val="00D23D53"/>
    <w:rsid w:val="00D24498"/>
    <w:rsid w:val="00D25A68"/>
    <w:rsid w:val="00D25C23"/>
    <w:rsid w:val="00D27842"/>
    <w:rsid w:val="00D321C2"/>
    <w:rsid w:val="00D32453"/>
    <w:rsid w:val="00D327C6"/>
    <w:rsid w:val="00D32EED"/>
    <w:rsid w:val="00D33BB5"/>
    <w:rsid w:val="00D34D6E"/>
    <w:rsid w:val="00D36B44"/>
    <w:rsid w:val="00D37350"/>
    <w:rsid w:val="00D376DF"/>
    <w:rsid w:val="00D41C38"/>
    <w:rsid w:val="00D42DCA"/>
    <w:rsid w:val="00D431FF"/>
    <w:rsid w:val="00D43546"/>
    <w:rsid w:val="00D446B5"/>
    <w:rsid w:val="00D46349"/>
    <w:rsid w:val="00D4797F"/>
    <w:rsid w:val="00D47AE3"/>
    <w:rsid w:val="00D47BC3"/>
    <w:rsid w:val="00D51228"/>
    <w:rsid w:val="00D5190D"/>
    <w:rsid w:val="00D51E22"/>
    <w:rsid w:val="00D52EF5"/>
    <w:rsid w:val="00D5470A"/>
    <w:rsid w:val="00D54713"/>
    <w:rsid w:val="00D54F64"/>
    <w:rsid w:val="00D56975"/>
    <w:rsid w:val="00D56D81"/>
    <w:rsid w:val="00D56F62"/>
    <w:rsid w:val="00D60A79"/>
    <w:rsid w:val="00D6100D"/>
    <w:rsid w:val="00D61467"/>
    <w:rsid w:val="00D64B53"/>
    <w:rsid w:val="00D6535B"/>
    <w:rsid w:val="00D65FA5"/>
    <w:rsid w:val="00D66465"/>
    <w:rsid w:val="00D67B5F"/>
    <w:rsid w:val="00D67D14"/>
    <w:rsid w:val="00D7210A"/>
    <w:rsid w:val="00D72344"/>
    <w:rsid w:val="00D729F6"/>
    <w:rsid w:val="00D72DE8"/>
    <w:rsid w:val="00D73471"/>
    <w:rsid w:val="00D756FB"/>
    <w:rsid w:val="00D83009"/>
    <w:rsid w:val="00D83870"/>
    <w:rsid w:val="00D85267"/>
    <w:rsid w:val="00D868ED"/>
    <w:rsid w:val="00D86AD2"/>
    <w:rsid w:val="00D86C1A"/>
    <w:rsid w:val="00D906FA"/>
    <w:rsid w:val="00D910EC"/>
    <w:rsid w:val="00D91243"/>
    <w:rsid w:val="00D912E1"/>
    <w:rsid w:val="00D91390"/>
    <w:rsid w:val="00D9189D"/>
    <w:rsid w:val="00D91BF8"/>
    <w:rsid w:val="00D92B7D"/>
    <w:rsid w:val="00D93296"/>
    <w:rsid w:val="00D93507"/>
    <w:rsid w:val="00D94716"/>
    <w:rsid w:val="00D94FE5"/>
    <w:rsid w:val="00D95698"/>
    <w:rsid w:val="00D971B5"/>
    <w:rsid w:val="00D97654"/>
    <w:rsid w:val="00D97E5C"/>
    <w:rsid w:val="00DA1E2B"/>
    <w:rsid w:val="00DA4652"/>
    <w:rsid w:val="00DA5282"/>
    <w:rsid w:val="00DA53DF"/>
    <w:rsid w:val="00DA5BC1"/>
    <w:rsid w:val="00DA5E77"/>
    <w:rsid w:val="00DA7080"/>
    <w:rsid w:val="00DB0195"/>
    <w:rsid w:val="00DB0449"/>
    <w:rsid w:val="00DB0ADC"/>
    <w:rsid w:val="00DB22A7"/>
    <w:rsid w:val="00DB3A80"/>
    <w:rsid w:val="00DB45B5"/>
    <w:rsid w:val="00DB61B8"/>
    <w:rsid w:val="00DB7728"/>
    <w:rsid w:val="00DB7934"/>
    <w:rsid w:val="00DB7D84"/>
    <w:rsid w:val="00DC08D8"/>
    <w:rsid w:val="00DC1272"/>
    <w:rsid w:val="00DC1317"/>
    <w:rsid w:val="00DC1FA0"/>
    <w:rsid w:val="00DC2B45"/>
    <w:rsid w:val="00DC31A0"/>
    <w:rsid w:val="00DC5093"/>
    <w:rsid w:val="00DC54F1"/>
    <w:rsid w:val="00DC7795"/>
    <w:rsid w:val="00DD010F"/>
    <w:rsid w:val="00DD0FA3"/>
    <w:rsid w:val="00DD3BA0"/>
    <w:rsid w:val="00DD45B2"/>
    <w:rsid w:val="00DD5D67"/>
    <w:rsid w:val="00DE00FC"/>
    <w:rsid w:val="00DE15D3"/>
    <w:rsid w:val="00DE1A23"/>
    <w:rsid w:val="00DE1ADE"/>
    <w:rsid w:val="00DE47DA"/>
    <w:rsid w:val="00DE4CBE"/>
    <w:rsid w:val="00DE5409"/>
    <w:rsid w:val="00DE5F1F"/>
    <w:rsid w:val="00DE60A5"/>
    <w:rsid w:val="00DE65F3"/>
    <w:rsid w:val="00DE6D7E"/>
    <w:rsid w:val="00DE7EBA"/>
    <w:rsid w:val="00DF06D9"/>
    <w:rsid w:val="00DF095A"/>
    <w:rsid w:val="00DF2500"/>
    <w:rsid w:val="00DF2DE7"/>
    <w:rsid w:val="00DF417E"/>
    <w:rsid w:val="00DF4BA5"/>
    <w:rsid w:val="00E00161"/>
    <w:rsid w:val="00E004B3"/>
    <w:rsid w:val="00E01E97"/>
    <w:rsid w:val="00E0242A"/>
    <w:rsid w:val="00E03173"/>
    <w:rsid w:val="00E0332C"/>
    <w:rsid w:val="00E037AD"/>
    <w:rsid w:val="00E0516E"/>
    <w:rsid w:val="00E061E5"/>
    <w:rsid w:val="00E06742"/>
    <w:rsid w:val="00E10B89"/>
    <w:rsid w:val="00E1104C"/>
    <w:rsid w:val="00E11220"/>
    <w:rsid w:val="00E11C34"/>
    <w:rsid w:val="00E11F1B"/>
    <w:rsid w:val="00E126BF"/>
    <w:rsid w:val="00E1635B"/>
    <w:rsid w:val="00E20E98"/>
    <w:rsid w:val="00E214FE"/>
    <w:rsid w:val="00E2274B"/>
    <w:rsid w:val="00E22B43"/>
    <w:rsid w:val="00E22DC9"/>
    <w:rsid w:val="00E241F2"/>
    <w:rsid w:val="00E244AC"/>
    <w:rsid w:val="00E24B8F"/>
    <w:rsid w:val="00E269ED"/>
    <w:rsid w:val="00E332F8"/>
    <w:rsid w:val="00E36714"/>
    <w:rsid w:val="00E36C3D"/>
    <w:rsid w:val="00E37492"/>
    <w:rsid w:val="00E42601"/>
    <w:rsid w:val="00E42AAD"/>
    <w:rsid w:val="00E431DA"/>
    <w:rsid w:val="00E434D9"/>
    <w:rsid w:val="00E4460D"/>
    <w:rsid w:val="00E44AC7"/>
    <w:rsid w:val="00E455C0"/>
    <w:rsid w:val="00E455FD"/>
    <w:rsid w:val="00E4594F"/>
    <w:rsid w:val="00E45C1A"/>
    <w:rsid w:val="00E45D28"/>
    <w:rsid w:val="00E462AE"/>
    <w:rsid w:val="00E46C00"/>
    <w:rsid w:val="00E5093A"/>
    <w:rsid w:val="00E516BA"/>
    <w:rsid w:val="00E516E5"/>
    <w:rsid w:val="00E536D9"/>
    <w:rsid w:val="00E53C48"/>
    <w:rsid w:val="00E543BD"/>
    <w:rsid w:val="00E56AB4"/>
    <w:rsid w:val="00E57258"/>
    <w:rsid w:val="00E57396"/>
    <w:rsid w:val="00E57FDD"/>
    <w:rsid w:val="00E608E0"/>
    <w:rsid w:val="00E60D52"/>
    <w:rsid w:val="00E64EBF"/>
    <w:rsid w:val="00E670EA"/>
    <w:rsid w:val="00E67479"/>
    <w:rsid w:val="00E67AAC"/>
    <w:rsid w:val="00E70A17"/>
    <w:rsid w:val="00E70AF9"/>
    <w:rsid w:val="00E719CA"/>
    <w:rsid w:val="00E72CD6"/>
    <w:rsid w:val="00E747DC"/>
    <w:rsid w:val="00E759D2"/>
    <w:rsid w:val="00E76CD1"/>
    <w:rsid w:val="00E76D89"/>
    <w:rsid w:val="00E77711"/>
    <w:rsid w:val="00E77DDF"/>
    <w:rsid w:val="00E81FA3"/>
    <w:rsid w:val="00E82A5B"/>
    <w:rsid w:val="00E85D98"/>
    <w:rsid w:val="00E87B4F"/>
    <w:rsid w:val="00E9081F"/>
    <w:rsid w:val="00E91B9F"/>
    <w:rsid w:val="00E91DD7"/>
    <w:rsid w:val="00E92167"/>
    <w:rsid w:val="00E925BD"/>
    <w:rsid w:val="00E926EB"/>
    <w:rsid w:val="00E9298C"/>
    <w:rsid w:val="00E939CC"/>
    <w:rsid w:val="00EA00CB"/>
    <w:rsid w:val="00EA0D20"/>
    <w:rsid w:val="00EA29EE"/>
    <w:rsid w:val="00EA5188"/>
    <w:rsid w:val="00EA5290"/>
    <w:rsid w:val="00EA52C3"/>
    <w:rsid w:val="00EA6293"/>
    <w:rsid w:val="00EA684E"/>
    <w:rsid w:val="00EB0EB3"/>
    <w:rsid w:val="00EB159C"/>
    <w:rsid w:val="00EB248E"/>
    <w:rsid w:val="00EB3CF3"/>
    <w:rsid w:val="00EB5804"/>
    <w:rsid w:val="00EB6B9C"/>
    <w:rsid w:val="00EB6F4F"/>
    <w:rsid w:val="00EB6FEC"/>
    <w:rsid w:val="00EB72DE"/>
    <w:rsid w:val="00EC1C13"/>
    <w:rsid w:val="00EC2849"/>
    <w:rsid w:val="00EC380B"/>
    <w:rsid w:val="00EC5652"/>
    <w:rsid w:val="00EC67F2"/>
    <w:rsid w:val="00EC756B"/>
    <w:rsid w:val="00EC77F0"/>
    <w:rsid w:val="00EC796F"/>
    <w:rsid w:val="00ED084D"/>
    <w:rsid w:val="00ED161B"/>
    <w:rsid w:val="00ED3372"/>
    <w:rsid w:val="00ED4F40"/>
    <w:rsid w:val="00ED4FA1"/>
    <w:rsid w:val="00ED5F45"/>
    <w:rsid w:val="00ED7373"/>
    <w:rsid w:val="00EE11F5"/>
    <w:rsid w:val="00EE1A4B"/>
    <w:rsid w:val="00EE1B22"/>
    <w:rsid w:val="00EE2981"/>
    <w:rsid w:val="00EE3021"/>
    <w:rsid w:val="00EE435D"/>
    <w:rsid w:val="00EE4582"/>
    <w:rsid w:val="00EE4B6B"/>
    <w:rsid w:val="00EE4BBF"/>
    <w:rsid w:val="00EE4E23"/>
    <w:rsid w:val="00EE575E"/>
    <w:rsid w:val="00EF0882"/>
    <w:rsid w:val="00EF1319"/>
    <w:rsid w:val="00EF1B25"/>
    <w:rsid w:val="00EF1B52"/>
    <w:rsid w:val="00EF1E87"/>
    <w:rsid w:val="00EF1F3A"/>
    <w:rsid w:val="00EF3D2E"/>
    <w:rsid w:val="00EF436B"/>
    <w:rsid w:val="00EF56D7"/>
    <w:rsid w:val="00EF6C6F"/>
    <w:rsid w:val="00EF7178"/>
    <w:rsid w:val="00EF76A6"/>
    <w:rsid w:val="00F00569"/>
    <w:rsid w:val="00F0087B"/>
    <w:rsid w:val="00F00BD2"/>
    <w:rsid w:val="00F02379"/>
    <w:rsid w:val="00F02B7A"/>
    <w:rsid w:val="00F0350A"/>
    <w:rsid w:val="00F03BD9"/>
    <w:rsid w:val="00F04D6D"/>
    <w:rsid w:val="00F05FE3"/>
    <w:rsid w:val="00F078FD"/>
    <w:rsid w:val="00F102D6"/>
    <w:rsid w:val="00F10AAA"/>
    <w:rsid w:val="00F10DE2"/>
    <w:rsid w:val="00F11962"/>
    <w:rsid w:val="00F14542"/>
    <w:rsid w:val="00F14AAC"/>
    <w:rsid w:val="00F14EAA"/>
    <w:rsid w:val="00F14F7E"/>
    <w:rsid w:val="00F14FAA"/>
    <w:rsid w:val="00F153C9"/>
    <w:rsid w:val="00F1652C"/>
    <w:rsid w:val="00F176A0"/>
    <w:rsid w:val="00F200C8"/>
    <w:rsid w:val="00F202FF"/>
    <w:rsid w:val="00F20384"/>
    <w:rsid w:val="00F20826"/>
    <w:rsid w:val="00F20BF0"/>
    <w:rsid w:val="00F2129E"/>
    <w:rsid w:val="00F21BED"/>
    <w:rsid w:val="00F23677"/>
    <w:rsid w:val="00F237FE"/>
    <w:rsid w:val="00F2494B"/>
    <w:rsid w:val="00F3093F"/>
    <w:rsid w:val="00F32201"/>
    <w:rsid w:val="00F32E23"/>
    <w:rsid w:val="00F32EA5"/>
    <w:rsid w:val="00F346E1"/>
    <w:rsid w:val="00F372C6"/>
    <w:rsid w:val="00F4077E"/>
    <w:rsid w:val="00F41493"/>
    <w:rsid w:val="00F43F6F"/>
    <w:rsid w:val="00F44E62"/>
    <w:rsid w:val="00F450A3"/>
    <w:rsid w:val="00F47CE5"/>
    <w:rsid w:val="00F50223"/>
    <w:rsid w:val="00F50510"/>
    <w:rsid w:val="00F513AB"/>
    <w:rsid w:val="00F52107"/>
    <w:rsid w:val="00F5256F"/>
    <w:rsid w:val="00F52A15"/>
    <w:rsid w:val="00F53FEA"/>
    <w:rsid w:val="00F54BB1"/>
    <w:rsid w:val="00F553A3"/>
    <w:rsid w:val="00F5660E"/>
    <w:rsid w:val="00F5686D"/>
    <w:rsid w:val="00F57EBF"/>
    <w:rsid w:val="00F60376"/>
    <w:rsid w:val="00F60C2A"/>
    <w:rsid w:val="00F60D64"/>
    <w:rsid w:val="00F612CE"/>
    <w:rsid w:val="00F61418"/>
    <w:rsid w:val="00F61713"/>
    <w:rsid w:val="00F624E3"/>
    <w:rsid w:val="00F62ED0"/>
    <w:rsid w:val="00F62F2E"/>
    <w:rsid w:val="00F653CD"/>
    <w:rsid w:val="00F65471"/>
    <w:rsid w:val="00F65DC3"/>
    <w:rsid w:val="00F67E65"/>
    <w:rsid w:val="00F71BF4"/>
    <w:rsid w:val="00F71F63"/>
    <w:rsid w:val="00F72CA9"/>
    <w:rsid w:val="00F73AF5"/>
    <w:rsid w:val="00F73F88"/>
    <w:rsid w:val="00F7404E"/>
    <w:rsid w:val="00F74A20"/>
    <w:rsid w:val="00F7514C"/>
    <w:rsid w:val="00F75E0D"/>
    <w:rsid w:val="00F8140F"/>
    <w:rsid w:val="00F8153C"/>
    <w:rsid w:val="00F84C4C"/>
    <w:rsid w:val="00F85D5A"/>
    <w:rsid w:val="00F85F21"/>
    <w:rsid w:val="00F86928"/>
    <w:rsid w:val="00F87A35"/>
    <w:rsid w:val="00F87A7C"/>
    <w:rsid w:val="00F87B82"/>
    <w:rsid w:val="00F87C88"/>
    <w:rsid w:val="00F90BCE"/>
    <w:rsid w:val="00F910CE"/>
    <w:rsid w:val="00F9303A"/>
    <w:rsid w:val="00F93D56"/>
    <w:rsid w:val="00F94669"/>
    <w:rsid w:val="00F947F2"/>
    <w:rsid w:val="00F94B22"/>
    <w:rsid w:val="00F95077"/>
    <w:rsid w:val="00F9567D"/>
    <w:rsid w:val="00FA00F1"/>
    <w:rsid w:val="00FA0E6A"/>
    <w:rsid w:val="00FA184E"/>
    <w:rsid w:val="00FA1BD5"/>
    <w:rsid w:val="00FA2CBB"/>
    <w:rsid w:val="00FA32CA"/>
    <w:rsid w:val="00FA4F5E"/>
    <w:rsid w:val="00FA6C1C"/>
    <w:rsid w:val="00FA725E"/>
    <w:rsid w:val="00FA7606"/>
    <w:rsid w:val="00FA7A6B"/>
    <w:rsid w:val="00FB022D"/>
    <w:rsid w:val="00FB14B9"/>
    <w:rsid w:val="00FB2F86"/>
    <w:rsid w:val="00FB451C"/>
    <w:rsid w:val="00FB61FB"/>
    <w:rsid w:val="00FB6456"/>
    <w:rsid w:val="00FB65A7"/>
    <w:rsid w:val="00FB6688"/>
    <w:rsid w:val="00FB67E0"/>
    <w:rsid w:val="00FB67E7"/>
    <w:rsid w:val="00FC09D8"/>
    <w:rsid w:val="00FC0A2A"/>
    <w:rsid w:val="00FC28FF"/>
    <w:rsid w:val="00FC3407"/>
    <w:rsid w:val="00FC3E89"/>
    <w:rsid w:val="00FC5EE8"/>
    <w:rsid w:val="00FC6855"/>
    <w:rsid w:val="00FC69EA"/>
    <w:rsid w:val="00FC712F"/>
    <w:rsid w:val="00FC7DFC"/>
    <w:rsid w:val="00FD0558"/>
    <w:rsid w:val="00FD0DDD"/>
    <w:rsid w:val="00FD2D43"/>
    <w:rsid w:val="00FD355A"/>
    <w:rsid w:val="00FD3BA1"/>
    <w:rsid w:val="00FD4679"/>
    <w:rsid w:val="00FD468B"/>
    <w:rsid w:val="00FD46E6"/>
    <w:rsid w:val="00FD4EBC"/>
    <w:rsid w:val="00FD72E0"/>
    <w:rsid w:val="00FD7568"/>
    <w:rsid w:val="00FD7881"/>
    <w:rsid w:val="00FE019D"/>
    <w:rsid w:val="00FE07D4"/>
    <w:rsid w:val="00FE3A33"/>
    <w:rsid w:val="00FE3E33"/>
    <w:rsid w:val="00FE3F98"/>
    <w:rsid w:val="00FE415C"/>
    <w:rsid w:val="00FE554F"/>
    <w:rsid w:val="00FE581B"/>
    <w:rsid w:val="00FE5DC2"/>
    <w:rsid w:val="00FE623D"/>
    <w:rsid w:val="00FE7D64"/>
    <w:rsid w:val="00FE7FE3"/>
    <w:rsid w:val="00FF0594"/>
    <w:rsid w:val="00FF093C"/>
    <w:rsid w:val="00FF0AA0"/>
    <w:rsid w:val="00FF0BA0"/>
    <w:rsid w:val="00FF1322"/>
    <w:rsid w:val="00FF18A4"/>
    <w:rsid w:val="00FF197B"/>
    <w:rsid w:val="00FF23C2"/>
    <w:rsid w:val="00FF2E44"/>
    <w:rsid w:val="00FF2EE1"/>
    <w:rsid w:val="00FF30D2"/>
    <w:rsid w:val="00FF421B"/>
    <w:rsid w:val="00FF6C45"/>
    <w:rsid w:val="00FF6E87"/>
    <w:rsid w:val="00FF7A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#ff9" strokecolor="#c80000">
      <v:fill color="#ff9" on="f"/>
      <v:stroke color="#c80000" weight="1pt"/>
      <v:textbox inset=".5mm,.5mm,.5mm,.5mm"/>
    </o:shapedefaults>
    <o:shapelayout v:ext="edit">
      <o:idmap v:ext="edit" data="2"/>
    </o:shapelayout>
  </w:shapeDefaults>
  <w:decimalSymbol w:val="."/>
  <w:listSeparator w:val=","/>
  <w14:docId w14:val="30FB55E3"/>
  <w15:docId w15:val="{38D41DA4-BA37-3044-8691-CA97A221D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iPriority="99" w:unhideWhenUsed="1"/>
    <w:lsdException w:name="index 2" w:semiHidden="1" w:uiPriority="99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D63E1"/>
    <w:rPr>
      <w:rFonts w:ascii="Arial" w:hAnsi="Arial" w:cs="Arial"/>
      <w:sz w:val="22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CA70A2"/>
    <w:pPr>
      <w:keepNext/>
      <w:pageBreakBefore/>
      <w:numPr>
        <w:numId w:val="32"/>
      </w:numPr>
      <w:spacing w:after="360"/>
      <w:outlineLvl w:val="0"/>
    </w:pPr>
    <w:rPr>
      <w:b/>
      <w:bCs/>
      <w:color w:val="333399"/>
      <w:kern w:val="32"/>
      <w:sz w:val="36"/>
      <w:szCs w:val="32"/>
    </w:rPr>
  </w:style>
  <w:style w:type="paragraph" w:styleId="Heading2">
    <w:name w:val="heading 2"/>
    <w:basedOn w:val="Normal"/>
    <w:next w:val="Normal"/>
    <w:link w:val="Heading2Char"/>
    <w:qFormat/>
    <w:rsid w:val="00CA70A2"/>
    <w:pPr>
      <w:keepNext/>
      <w:numPr>
        <w:ilvl w:val="1"/>
        <w:numId w:val="32"/>
      </w:numPr>
      <w:spacing w:before="360" w:after="240"/>
      <w:outlineLvl w:val="1"/>
    </w:pPr>
    <w:rPr>
      <w:b/>
      <w:bCs/>
      <w:iCs/>
      <w:color w:val="333399"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CA70A2"/>
    <w:pPr>
      <w:keepNext/>
      <w:numPr>
        <w:ilvl w:val="2"/>
        <w:numId w:val="32"/>
      </w:numPr>
      <w:spacing w:before="360" w:after="240"/>
      <w:outlineLvl w:val="2"/>
    </w:pPr>
    <w:rPr>
      <w:b/>
      <w:bCs/>
      <w:color w:val="333399"/>
      <w:sz w:val="24"/>
      <w:szCs w:val="26"/>
    </w:rPr>
  </w:style>
  <w:style w:type="paragraph" w:styleId="Heading4">
    <w:name w:val="heading 4"/>
    <w:basedOn w:val="Heading3"/>
    <w:next w:val="Normal"/>
    <w:link w:val="Heading4Char"/>
    <w:qFormat/>
    <w:rsid w:val="00CA70A2"/>
    <w:pPr>
      <w:numPr>
        <w:ilvl w:val="3"/>
      </w:numPr>
      <w:spacing w:after="120"/>
      <w:outlineLvl w:val="3"/>
    </w:pPr>
    <w:rPr>
      <w:color w:val="000000"/>
      <w:sz w:val="22"/>
      <w:szCs w:val="22"/>
    </w:rPr>
  </w:style>
  <w:style w:type="paragraph" w:styleId="Heading5">
    <w:name w:val="heading 5"/>
    <w:basedOn w:val="Normal"/>
    <w:next w:val="Normal"/>
    <w:rsid w:val="00964C3D"/>
    <w:pPr>
      <w:tabs>
        <w:tab w:val="num" w:pos="1008"/>
      </w:tabs>
      <w:spacing w:before="240" w:after="60"/>
      <w:ind w:left="1008" w:hanging="1008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964C3D"/>
    <w:pPr>
      <w:tabs>
        <w:tab w:val="num" w:pos="1152"/>
      </w:tabs>
      <w:spacing w:before="240" w:after="60"/>
      <w:ind w:left="1152" w:hanging="1152"/>
      <w:outlineLvl w:val="5"/>
    </w:pPr>
    <w:rPr>
      <w:rFonts w:ascii="Times New Roman" w:hAnsi="Times New Roman"/>
      <w:b/>
      <w:bCs/>
      <w:szCs w:val="22"/>
    </w:rPr>
  </w:style>
  <w:style w:type="paragraph" w:styleId="Heading7">
    <w:name w:val="heading 7"/>
    <w:basedOn w:val="Normal"/>
    <w:next w:val="Normal"/>
    <w:rsid w:val="00964C3D"/>
    <w:pPr>
      <w:tabs>
        <w:tab w:val="num" w:pos="1296"/>
      </w:tabs>
      <w:spacing w:before="240" w:after="60"/>
      <w:ind w:left="1296" w:hanging="1296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rsid w:val="00964C3D"/>
    <w:pPr>
      <w:tabs>
        <w:tab w:val="num" w:pos="1440"/>
      </w:tabs>
      <w:spacing w:before="240" w:after="60"/>
      <w:ind w:left="1440" w:hanging="144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rsid w:val="00964C3D"/>
    <w:pPr>
      <w:tabs>
        <w:tab w:val="num" w:pos="1584"/>
      </w:tabs>
      <w:spacing w:before="240" w:after="60"/>
      <w:ind w:left="1584" w:hanging="1584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CA70A2"/>
    <w:rPr>
      <w:rFonts w:ascii="Arial" w:hAnsi="Arial" w:cs="Arial"/>
      <w:b/>
      <w:bCs/>
      <w:color w:val="333399"/>
      <w:sz w:val="24"/>
      <w:szCs w:val="26"/>
      <w:lang w:eastAsia="en-US"/>
    </w:rPr>
  </w:style>
  <w:style w:type="character" w:customStyle="1" w:styleId="Red200">
    <w:name w:val="Red 200"/>
    <w:basedOn w:val="DefaultParagraphFont"/>
    <w:rsid w:val="00D431FF"/>
    <w:rPr>
      <w:rFonts w:ascii="Arial Bold" w:hAnsi="Arial Bold"/>
      <w:b/>
      <w:bCs/>
      <w:caps/>
      <w:color w:val="C80000"/>
      <w:sz w:val="22"/>
    </w:rPr>
  </w:style>
  <w:style w:type="paragraph" w:styleId="BalloonText">
    <w:name w:val="Balloon Text"/>
    <w:basedOn w:val="Normal"/>
    <w:link w:val="BalloonTextChar"/>
    <w:rsid w:val="00D431FF"/>
    <w:rPr>
      <w:rFonts w:ascii="Tahoma" w:hAnsi="Tahoma" w:cs="Tahoma"/>
      <w:sz w:val="16"/>
      <w:szCs w:val="16"/>
    </w:rPr>
  </w:style>
  <w:style w:type="paragraph" w:customStyle="1" w:styleId="Subtitle">
    <w:name w:val="Sub title"/>
    <w:basedOn w:val="Normal"/>
    <w:rsid w:val="0068161E"/>
    <w:rPr>
      <w:b/>
      <w:sz w:val="44"/>
      <w:szCs w:val="44"/>
    </w:rPr>
  </w:style>
  <w:style w:type="paragraph" w:styleId="Header">
    <w:name w:val="header"/>
    <w:basedOn w:val="Normal"/>
    <w:rsid w:val="00FF7AB0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FF7AB0"/>
    <w:pPr>
      <w:tabs>
        <w:tab w:val="center" w:pos="4320"/>
        <w:tab w:val="right" w:pos="8640"/>
      </w:tabs>
    </w:pPr>
  </w:style>
  <w:style w:type="paragraph" w:customStyle="1" w:styleId="MainText">
    <w:name w:val="Main Text"/>
    <w:basedOn w:val="Normal"/>
    <w:link w:val="MainTextCharChar"/>
    <w:qFormat/>
    <w:rsid w:val="00CA70A2"/>
    <w:pPr>
      <w:spacing w:after="120"/>
    </w:pPr>
  </w:style>
  <w:style w:type="character" w:customStyle="1" w:styleId="MainTextCharChar">
    <w:name w:val="Main Text Char Char"/>
    <w:basedOn w:val="DefaultParagraphFont"/>
    <w:link w:val="MainText"/>
    <w:rsid w:val="00CA70A2"/>
    <w:rPr>
      <w:rFonts w:ascii="Arial" w:hAnsi="Arial" w:cs="Arial"/>
      <w:sz w:val="22"/>
      <w:szCs w:val="24"/>
      <w:lang w:eastAsia="en-US"/>
    </w:rPr>
  </w:style>
  <w:style w:type="table" w:styleId="TableGrid">
    <w:name w:val="Table Grid"/>
    <w:basedOn w:val="TableNormal"/>
    <w:rsid w:val="0041362F"/>
    <w:rPr>
      <w:rFonts w:ascii="Arial" w:hAnsi="Arial"/>
      <w:sz w:val="18"/>
    </w:rPr>
    <w:tblPr>
      <w:tblBorders>
        <w:top w:val="single" w:sz="4" w:space="0" w:color="333399"/>
        <w:left w:val="single" w:sz="4" w:space="0" w:color="333399"/>
        <w:bottom w:val="single" w:sz="4" w:space="0" w:color="333399"/>
        <w:right w:val="single" w:sz="4" w:space="0" w:color="333399"/>
        <w:insideH w:val="single" w:sz="4" w:space="0" w:color="333399"/>
        <w:insideV w:val="single" w:sz="4" w:space="0" w:color="333399"/>
      </w:tblBorders>
      <w:tblCellMar>
        <w:left w:w="57" w:type="dxa"/>
        <w:right w:w="57" w:type="dxa"/>
      </w:tblCellMar>
    </w:tblPr>
    <w:tcPr>
      <w:vAlign w:val="center"/>
    </w:tcPr>
    <w:tblStylePr w:type="firstRow">
      <w:pPr>
        <w:wordWrap/>
        <w:spacing w:beforeLines="0" w:beforeAutospacing="0" w:afterLines="0" w:afterAutospacing="0"/>
        <w:contextualSpacing w:val="0"/>
      </w:pPr>
      <w:rPr>
        <w:rFonts w:ascii="Arial" w:hAnsi="Arial"/>
        <w:b/>
        <w:color w:val="333399"/>
        <w:sz w:val="18"/>
      </w:rPr>
      <w:tblPr/>
      <w:tcPr>
        <w:shd w:val="clear" w:color="auto" w:fill="C3C3EB"/>
      </w:tcPr>
    </w:tblStylePr>
  </w:style>
  <w:style w:type="paragraph" w:customStyle="1" w:styleId="Learningoutcomes">
    <w:name w:val="Learning outcomes"/>
    <w:basedOn w:val="MainText"/>
    <w:rsid w:val="00F0350A"/>
    <w:pPr>
      <w:spacing w:after="240"/>
    </w:pPr>
    <w:rPr>
      <w:b/>
      <w:color w:val="333399"/>
      <w:sz w:val="28"/>
    </w:rPr>
  </w:style>
  <w:style w:type="paragraph" w:customStyle="1" w:styleId="Numbered">
    <w:name w:val="Numbered"/>
    <w:basedOn w:val="MainText"/>
    <w:link w:val="NumberedChar"/>
    <w:rsid w:val="00F5660E"/>
    <w:pPr>
      <w:tabs>
        <w:tab w:val="left" w:pos="1134"/>
      </w:tabs>
    </w:pPr>
  </w:style>
  <w:style w:type="character" w:customStyle="1" w:styleId="NumberedChar">
    <w:name w:val="Numbered Char"/>
    <w:basedOn w:val="MainTextCharChar"/>
    <w:link w:val="Numbered"/>
    <w:rsid w:val="00D03A3E"/>
    <w:rPr>
      <w:rFonts w:ascii="Arial" w:hAnsi="Arial" w:cs="Arial"/>
      <w:sz w:val="22"/>
      <w:szCs w:val="24"/>
      <w:lang w:eastAsia="en-US"/>
    </w:rPr>
  </w:style>
  <w:style w:type="paragraph" w:styleId="TOC1">
    <w:name w:val="toc 1"/>
    <w:basedOn w:val="Normal"/>
    <w:next w:val="Normal"/>
    <w:autoRedefine/>
    <w:uiPriority w:val="39"/>
    <w:rsid w:val="00F61713"/>
    <w:pPr>
      <w:pBdr>
        <w:bottom w:val="single" w:sz="12" w:space="1" w:color="333399"/>
      </w:pBdr>
      <w:tabs>
        <w:tab w:val="left" w:pos="851"/>
        <w:tab w:val="right" w:pos="9639"/>
      </w:tabs>
      <w:spacing w:before="120" w:after="120"/>
    </w:pPr>
    <w:rPr>
      <w:b/>
    </w:rPr>
  </w:style>
  <w:style w:type="paragraph" w:styleId="TOC2">
    <w:name w:val="toc 2"/>
    <w:basedOn w:val="Normal"/>
    <w:next w:val="Normal"/>
    <w:autoRedefine/>
    <w:uiPriority w:val="39"/>
    <w:rsid w:val="00F61713"/>
    <w:pPr>
      <w:tabs>
        <w:tab w:val="left" w:pos="1418"/>
        <w:tab w:val="right" w:leader="dot" w:pos="9639"/>
      </w:tabs>
      <w:spacing w:after="60"/>
      <w:ind w:left="851"/>
    </w:pPr>
  </w:style>
  <w:style w:type="paragraph" w:styleId="TOC3">
    <w:name w:val="toc 3"/>
    <w:basedOn w:val="Normal"/>
    <w:next w:val="Normal"/>
    <w:autoRedefine/>
    <w:semiHidden/>
    <w:rsid w:val="00982280"/>
    <w:pPr>
      <w:tabs>
        <w:tab w:val="left" w:pos="1985"/>
        <w:tab w:val="right" w:pos="9628"/>
      </w:tabs>
      <w:ind w:left="1418"/>
    </w:pPr>
  </w:style>
  <w:style w:type="character" w:styleId="Hyperlink">
    <w:name w:val="Hyperlink"/>
    <w:basedOn w:val="DefaultParagraphFont"/>
    <w:rsid w:val="0053208C"/>
    <w:rPr>
      <w:color w:val="0000FF"/>
      <w:u w:val="single"/>
    </w:rPr>
  </w:style>
  <w:style w:type="paragraph" w:customStyle="1" w:styleId="BodyHeading">
    <w:name w:val="BodyHeading"/>
    <w:rsid w:val="00964C3D"/>
    <w:pPr>
      <w:spacing w:before="120" w:after="120"/>
    </w:pPr>
    <w:rPr>
      <w:rFonts w:ascii="Arial" w:hAnsi="Arial" w:cs="Arial"/>
      <w:b/>
      <w:bCs/>
      <w:szCs w:val="36"/>
      <w:lang w:eastAsia="en-US"/>
    </w:rPr>
  </w:style>
  <w:style w:type="paragraph" w:styleId="CommentText">
    <w:name w:val="annotation text"/>
    <w:basedOn w:val="Normal"/>
    <w:link w:val="CommentTextChar"/>
    <w:semiHidden/>
    <w:rsid w:val="0003760F"/>
    <w:pPr>
      <w:spacing w:after="240"/>
      <w:jc w:val="both"/>
    </w:pPr>
    <w:rPr>
      <w:sz w:val="20"/>
      <w:szCs w:val="20"/>
    </w:rPr>
  </w:style>
  <w:style w:type="numbering" w:customStyle="1" w:styleId="StyleBulleted9ptIndigo">
    <w:name w:val="Style Bulleted 9 pt Indigo"/>
    <w:basedOn w:val="NoList"/>
    <w:rsid w:val="00284106"/>
    <w:pPr>
      <w:numPr>
        <w:numId w:val="2"/>
      </w:numPr>
    </w:pPr>
  </w:style>
  <w:style w:type="paragraph" w:styleId="Caption">
    <w:name w:val="caption"/>
    <w:basedOn w:val="Normal"/>
    <w:next w:val="Normal"/>
    <w:semiHidden/>
    <w:unhideWhenUsed/>
    <w:rsid w:val="00CF3DD3"/>
    <w:pPr>
      <w:spacing w:after="200"/>
    </w:pPr>
    <w:rPr>
      <w:b/>
      <w:bCs/>
      <w:color w:val="4F81BD"/>
      <w:sz w:val="18"/>
      <w:szCs w:val="18"/>
    </w:rPr>
  </w:style>
  <w:style w:type="paragraph" w:customStyle="1" w:styleId="Bullet">
    <w:name w:val="Bullet"/>
    <w:basedOn w:val="Normal"/>
    <w:link w:val="BulletChar"/>
    <w:rsid w:val="00CA70A2"/>
    <w:pPr>
      <w:numPr>
        <w:numId w:val="36"/>
      </w:numPr>
      <w:spacing w:after="120"/>
    </w:pPr>
  </w:style>
  <w:style w:type="character" w:customStyle="1" w:styleId="BalloonTextChar">
    <w:name w:val="Balloon Text Char"/>
    <w:basedOn w:val="DefaultParagraphFont"/>
    <w:link w:val="BalloonText"/>
    <w:rsid w:val="00D431FF"/>
    <w:rPr>
      <w:rFonts w:ascii="Tahoma" w:hAnsi="Tahoma" w:cs="Tahoma"/>
      <w:sz w:val="16"/>
      <w:szCs w:val="16"/>
      <w:lang w:eastAsia="en-US"/>
    </w:rPr>
  </w:style>
  <w:style w:type="character" w:customStyle="1" w:styleId="BulletMultiChar">
    <w:name w:val="Bullet Multi Char"/>
    <w:basedOn w:val="DefaultParagraphFont"/>
    <w:link w:val="BulletMulti"/>
    <w:locked/>
    <w:rsid w:val="00CA70A2"/>
    <w:rPr>
      <w:rFonts w:ascii="Arial" w:hAnsi="Arial" w:cs="Arial"/>
      <w:sz w:val="22"/>
      <w:szCs w:val="24"/>
      <w:lang w:eastAsia="en-US"/>
    </w:rPr>
  </w:style>
  <w:style w:type="paragraph" w:customStyle="1" w:styleId="BulletMulti">
    <w:name w:val="Bullet Multi"/>
    <w:basedOn w:val="Normal"/>
    <w:link w:val="BulletMultiChar"/>
    <w:qFormat/>
    <w:rsid w:val="00CA70A2"/>
    <w:pPr>
      <w:numPr>
        <w:numId w:val="34"/>
      </w:numPr>
      <w:spacing w:after="120"/>
    </w:pPr>
  </w:style>
  <w:style w:type="character" w:customStyle="1" w:styleId="Heading1Char">
    <w:name w:val="Heading 1 Char"/>
    <w:basedOn w:val="DefaultParagraphFont"/>
    <w:link w:val="Heading1"/>
    <w:rsid w:val="00CA70A2"/>
    <w:rPr>
      <w:rFonts w:ascii="Arial" w:hAnsi="Arial" w:cs="Arial"/>
      <w:b/>
      <w:bCs/>
      <w:color w:val="333399"/>
      <w:kern w:val="32"/>
      <w:sz w:val="36"/>
      <w:szCs w:val="32"/>
      <w:lang w:eastAsia="en-US"/>
    </w:rPr>
  </w:style>
  <w:style w:type="character" w:customStyle="1" w:styleId="Heading4Char">
    <w:name w:val="Heading 4 Char"/>
    <w:basedOn w:val="DefaultParagraphFont"/>
    <w:link w:val="Heading4"/>
    <w:rsid w:val="00CA70A2"/>
    <w:rPr>
      <w:rFonts w:ascii="Arial" w:hAnsi="Arial" w:cs="Arial"/>
      <w:b/>
      <w:bCs/>
      <w:color w:val="000000"/>
      <w:sz w:val="22"/>
      <w:szCs w:val="22"/>
      <w:lang w:eastAsia="en-US"/>
    </w:rPr>
  </w:style>
  <w:style w:type="character" w:customStyle="1" w:styleId="Heading2Char">
    <w:name w:val="Heading 2 Char"/>
    <w:basedOn w:val="DefaultParagraphFont"/>
    <w:link w:val="Heading2"/>
    <w:rsid w:val="00CA70A2"/>
    <w:rPr>
      <w:rFonts w:ascii="Arial" w:hAnsi="Arial" w:cs="Arial"/>
      <w:b/>
      <w:bCs/>
      <w:iCs/>
      <w:color w:val="333399"/>
      <w:sz w:val="28"/>
      <w:szCs w:val="28"/>
      <w:lang w:eastAsia="en-U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A70A2"/>
    <w:pPr>
      <w:keepLines/>
      <w:pageBreakBefore w:val="0"/>
      <w:numPr>
        <w:numId w:val="0"/>
      </w:numPr>
      <w:spacing w:before="480" w:after="0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customStyle="1" w:styleId="TableBullet">
    <w:name w:val="Table Bullet"/>
    <w:basedOn w:val="Normal"/>
    <w:link w:val="TableBulletChar"/>
    <w:qFormat/>
    <w:rsid w:val="00CA70A2"/>
    <w:pPr>
      <w:numPr>
        <w:numId w:val="35"/>
      </w:numPr>
      <w:spacing w:before="60" w:after="60"/>
    </w:pPr>
    <w:rPr>
      <w:sz w:val="18"/>
      <w:szCs w:val="18"/>
    </w:rPr>
  </w:style>
  <w:style w:type="paragraph" w:styleId="ListParagraph">
    <w:name w:val="List Paragraph"/>
    <w:basedOn w:val="Normal"/>
    <w:uiPriority w:val="34"/>
    <w:rsid w:val="00086098"/>
    <w:pPr>
      <w:ind w:left="720"/>
    </w:pPr>
  </w:style>
  <w:style w:type="character" w:customStyle="1" w:styleId="TableBulletChar">
    <w:name w:val="Table Bullet Char"/>
    <w:basedOn w:val="DefaultParagraphFont"/>
    <w:link w:val="TableBullet"/>
    <w:rsid w:val="00CA70A2"/>
    <w:rPr>
      <w:rFonts w:ascii="Arial" w:hAnsi="Arial" w:cs="Arial"/>
      <w:sz w:val="18"/>
      <w:szCs w:val="18"/>
      <w:lang w:eastAsia="en-US"/>
    </w:rPr>
  </w:style>
  <w:style w:type="paragraph" w:customStyle="1" w:styleId="TableText">
    <w:name w:val="Table Text"/>
    <w:basedOn w:val="Normal"/>
    <w:qFormat/>
    <w:rsid w:val="00CA70A2"/>
    <w:pPr>
      <w:spacing w:before="60" w:after="60"/>
    </w:pPr>
    <w:rPr>
      <w:rFonts w:cs="Times New Roman"/>
      <w:sz w:val="18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D431FF"/>
    <w:rPr>
      <w:rFonts w:ascii="Arial" w:hAnsi="Arial" w:cs="Arial"/>
      <w:lang w:eastAsia="en-US"/>
    </w:rPr>
  </w:style>
  <w:style w:type="paragraph" w:styleId="Index1">
    <w:name w:val="index 1"/>
    <w:basedOn w:val="Normal"/>
    <w:next w:val="Normal"/>
    <w:autoRedefine/>
    <w:uiPriority w:val="99"/>
    <w:rsid w:val="00B645DF"/>
    <w:pPr>
      <w:ind w:left="220" w:hanging="220"/>
    </w:pPr>
    <w:rPr>
      <w:sz w:val="18"/>
    </w:rPr>
  </w:style>
  <w:style w:type="paragraph" w:styleId="Index2">
    <w:name w:val="index 2"/>
    <w:basedOn w:val="Normal"/>
    <w:next w:val="Normal"/>
    <w:autoRedefine/>
    <w:uiPriority w:val="99"/>
    <w:rsid w:val="006F0AF5"/>
    <w:pPr>
      <w:ind w:left="440" w:hanging="220"/>
    </w:pPr>
  </w:style>
  <w:style w:type="character" w:customStyle="1" w:styleId="BulletChar">
    <w:name w:val="Bullet Char"/>
    <w:basedOn w:val="DefaultParagraphFont"/>
    <w:link w:val="Bullet"/>
    <w:rsid w:val="00CA70A2"/>
    <w:rPr>
      <w:rFonts w:ascii="Arial" w:hAnsi="Arial" w:cs="Arial"/>
      <w:sz w:val="22"/>
      <w:szCs w:val="24"/>
      <w:lang w:eastAsia="en-US"/>
    </w:rPr>
  </w:style>
  <w:style w:type="paragraph" w:styleId="Title">
    <w:name w:val="Title"/>
    <w:basedOn w:val="Normal"/>
    <w:link w:val="TitleChar"/>
    <w:qFormat/>
    <w:rsid w:val="001D0A00"/>
    <w:pPr>
      <w:jc w:val="center"/>
    </w:pPr>
    <w:rPr>
      <w:b/>
      <w:bCs/>
      <w:sz w:val="28"/>
    </w:rPr>
  </w:style>
  <w:style w:type="character" w:customStyle="1" w:styleId="TitleChar">
    <w:name w:val="Title Char"/>
    <w:basedOn w:val="DefaultParagraphFont"/>
    <w:link w:val="Title"/>
    <w:rsid w:val="001D0A00"/>
    <w:rPr>
      <w:rFonts w:ascii="Arial" w:hAnsi="Arial" w:cs="Arial"/>
      <w:b/>
      <w:bCs/>
      <w:sz w:val="28"/>
      <w:szCs w:val="24"/>
      <w:lang w:eastAsia="en-US"/>
    </w:rPr>
  </w:style>
  <w:style w:type="character" w:customStyle="1" w:styleId="Style85ptBoldCustomColorRGB4211767">
    <w:name w:val="Style 8.5 pt Bold Custom Color(RGB(4211767))"/>
    <w:basedOn w:val="DefaultParagraphFont"/>
    <w:rsid w:val="001D0A00"/>
    <w:rPr>
      <w:b/>
      <w:bCs/>
      <w:color w:val="333399"/>
      <w:sz w:val="17"/>
    </w:rPr>
  </w:style>
  <w:style w:type="paragraph" w:customStyle="1" w:styleId="Style85ptBoldCustomColorRGB4211767Centered">
    <w:name w:val="Style 8.5 pt Bold Custom Color(RGB(4211767)) Centered"/>
    <w:basedOn w:val="Normal"/>
    <w:rsid w:val="001D0A00"/>
    <w:pPr>
      <w:jc w:val="center"/>
    </w:pPr>
    <w:rPr>
      <w:b/>
      <w:bCs/>
      <w:color w:val="333399"/>
      <w:sz w:val="1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5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32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4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2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7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34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4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5617">
                  <w:marLeft w:val="2928"/>
                  <w:marRight w:val="0"/>
                  <w:marTop w:val="7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097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45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ndrew.thoupos\Desktop\In%20Progress\FDM%20Academy%20-%20Presentation%20Feedback%20Form%20-%20v0.3x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542BB53F3906C4DBAF32B487EC5C65A" ma:contentTypeVersion="" ma:contentTypeDescription="Create a new document." ma:contentTypeScope="" ma:versionID="9506714696a0ecc7dece67309853c9e3">
  <xsd:schema xmlns:xsd="http://www.w3.org/2001/XMLSchema" xmlns:xs="http://www.w3.org/2001/XMLSchema" xmlns:p="http://schemas.microsoft.com/office/2006/metadata/properties" xmlns:ns4="fd4cbcd3-ef52-4fdf-812d-8f35aeb774d8" targetNamespace="http://schemas.microsoft.com/office/2006/metadata/properties" ma:root="true" ma:fieldsID="11ab57b6a89570e2f9bf40644ca19f4d" ns4:_="">
    <xsd:import namespace="fd4cbcd3-ef52-4fdf-812d-8f35aeb774d8"/>
    <xsd:element name="properties">
      <xsd:complexType>
        <xsd:sequence>
          <xsd:element name="documentManagement">
            <xsd:complexType>
              <xsd:all>
                <xsd:element ref="ns4:Modul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d4cbcd3-ef52-4fdf-812d-8f35aeb774d8" elementFormDefault="qualified">
    <xsd:import namespace="http://schemas.microsoft.com/office/2006/documentManagement/types"/>
    <xsd:import namespace="http://schemas.microsoft.com/office/infopath/2007/PartnerControls"/>
    <xsd:element name="Module" ma:index="11" nillable="true" ma:displayName="Module" ma:default="1. Introduction To Data Science" ma:format="Dropdown" ma:internalName="Module">
      <xsd:simpleType>
        <xsd:restriction base="dms:Choice">
          <xsd:enumeration value="1. Introduction To Data Science"/>
          <xsd:enumeration value="2. HDFS"/>
          <xsd:enumeration value="3. HIVE"/>
          <xsd:enumeration value="4. PIG"/>
          <xsd:enumeration value="5. SPARK"/>
          <xsd:enumeration value="6. R Programming"/>
          <xsd:enumeration value="7. Projects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>
  <documentManagement>
    <Module xmlns="fd4cbcd3-ef52-4fdf-812d-8f35aeb774d8">7. Projects</Module>
  </documentManagement>
</p:properties>
</file>

<file path=customXml/itemProps1.xml><?xml version="1.0" encoding="utf-8"?>
<ds:datastoreItem xmlns:ds="http://schemas.openxmlformats.org/officeDocument/2006/customXml" ds:itemID="{1388B70C-8058-4B3C-9745-92D735A07A4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6BAA4AC-D2A4-4CEF-95A4-1395A890E5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d4cbcd3-ef52-4fdf-812d-8f35aeb774d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7A96810-BCCA-49C7-88BE-7141DA70D91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D9F48A6-2236-4B5E-9176-BA7B5A978734}">
  <ds:schemaRefs>
    <ds:schemaRef ds:uri="http://schemas.microsoft.com/office/2006/metadata/properties"/>
    <ds:schemaRef ds:uri="fd4cbcd3-ef52-4fdf-812d-8f35aeb774d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C:\Documents and Settings\andrew.thoupos\Desktop\In Progress\FDM Academy - Presentation Feedback Form - v0.3x.dotx</Template>
  <TotalTime>252</TotalTime>
  <Pages>1</Pages>
  <Words>736</Words>
  <Characters>4198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Presentation Marking Criteria</vt:lpstr>
    </vt:vector>
  </TitlesOfParts>
  <Company>FDM Group</Company>
  <LinksUpToDate>false</LinksUpToDate>
  <CharactersWithSpaces>4925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Presentation Marking Criteria</dc:title>
  <dc:creator>Stuart Brown</dc:creator>
  <cp:lastModifiedBy>Ovando Carter</cp:lastModifiedBy>
  <cp:revision>13</cp:revision>
  <cp:lastPrinted>2011-01-12T14:53:00Z</cp:lastPrinted>
  <dcterms:created xsi:type="dcterms:W3CDTF">2017-05-30T08:45:00Z</dcterms:created>
  <dcterms:modified xsi:type="dcterms:W3CDTF">2022-09-20T16:07:00Z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0x0101005542BB53F3906C4DBAF32B487EC5C65A</vt:lpwstr>
  </property>
  <property fmtid="{D5CDD505-2E9C-101B-9397-08002B2CF9AE}" pid="3" name="_dlc_policyId">
    <vt:lpwstr/>
  </property>
  <property fmtid="{D5CDD505-2E9C-101B-9397-08002B2CF9AE}" pid="4" name="ItemRetentionFormula">
    <vt:lpwstr/>
  </property>
  <property fmtid="{D5CDD505-2E9C-101B-9397-08002B2CF9AE}" pid="5" name="RestrictedToTheseUsers">
    <vt:lpwstr/>
  </property>
</Properties>
</file>